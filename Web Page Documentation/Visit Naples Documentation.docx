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A61922" w14:textId="2FFEC94E" w:rsidR="00A71D15" w:rsidRPr="00C66D3C" w:rsidRDefault="00C66D3C" w:rsidP="00A71D15">
      <w:pPr>
        <w:pStyle w:val="TituloApartado1"/>
        <w:rPr>
          <w:b/>
          <w:bCs/>
        </w:rPr>
      </w:pPr>
      <w:r w:rsidRPr="00C66D3C">
        <w:t>Visit Naples</w:t>
      </w:r>
      <w:r w:rsidRPr="00C66D3C">
        <w:rPr>
          <w:b/>
          <w:bCs/>
        </w:rPr>
        <w:t xml:space="preserve"> </w:t>
      </w:r>
    </w:p>
    <w:p w14:paraId="67C25070" w14:textId="51E098BB" w:rsidR="00C66D3C" w:rsidRDefault="00C66D3C" w:rsidP="00C66D3C">
      <w:r>
        <w:t>Visit Naples is a web project offering a guide to Naples through an engaging and interactive platform. The project includes the following sections:</w:t>
      </w:r>
    </w:p>
    <w:p w14:paraId="2494D9A4" w14:textId="77777777" w:rsidR="00C66D3C" w:rsidRDefault="00C66D3C" w:rsidP="00C66D3C"/>
    <w:p w14:paraId="7D6E3334" w14:textId="61DBDB34" w:rsidR="00C66D3C" w:rsidRDefault="00C66D3C" w:rsidP="00C66D3C">
      <w:pPr>
        <w:pStyle w:val="Prrafodelista"/>
        <w:numPr>
          <w:ilvl w:val="0"/>
          <w:numId w:val="31"/>
        </w:numPr>
      </w:pPr>
      <w:r>
        <w:t>Home Page: Welcoming visitors with an overview of Naples.</w:t>
      </w:r>
    </w:p>
    <w:p w14:paraId="07AF4ECD" w14:textId="0E5119E9" w:rsidR="00C66D3C" w:rsidRDefault="00C66D3C" w:rsidP="00C66D3C">
      <w:pPr>
        <w:pStyle w:val="Prrafodelista"/>
        <w:numPr>
          <w:ilvl w:val="0"/>
          <w:numId w:val="31"/>
        </w:numPr>
      </w:pPr>
      <w:r>
        <w:t>Gastronomy: Exploring the culinary traditions of the city.</w:t>
      </w:r>
    </w:p>
    <w:p w14:paraId="6B6EBA27" w14:textId="66F0E2A8" w:rsidR="00C66D3C" w:rsidRDefault="00C66D3C" w:rsidP="00C66D3C">
      <w:pPr>
        <w:pStyle w:val="Prrafodelista"/>
        <w:numPr>
          <w:ilvl w:val="0"/>
          <w:numId w:val="31"/>
        </w:numPr>
      </w:pPr>
      <w:r>
        <w:t xml:space="preserve">Sites: Highlighting </w:t>
      </w:r>
      <w:r>
        <w:t>the most important</w:t>
      </w:r>
      <w:r>
        <w:t xml:space="preserve"> landmarks and attractions.</w:t>
      </w:r>
    </w:p>
    <w:p w14:paraId="11E86667" w14:textId="2C6A9F05" w:rsidR="00C66D3C" w:rsidRDefault="00C66D3C" w:rsidP="00C66D3C">
      <w:pPr>
        <w:pStyle w:val="Prrafodelista"/>
        <w:numPr>
          <w:ilvl w:val="0"/>
          <w:numId w:val="31"/>
        </w:numPr>
      </w:pPr>
      <w:r>
        <w:t xml:space="preserve">Football: Celebrating Naples’ passion for football, including </w:t>
      </w:r>
      <w:r>
        <w:t>SSC Napoli</w:t>
      </w:r>
      <w:r>
        <w:t xml:space="preserve"> club history.</w:t>
      </w:r>
    </w:p>
    <w:p w14:paraId="1BAD3731" w14:textId="68EE4EF1" w:rsidR="00C66D3C" w:rsidRDefault="00C66D3C" w:rsidP="00C66D3C">
      <w:pPr>
        <w:pStyle w:val="Prrafodelista"/>
        <w:numPr>
          <w:ilvl w:val="0"/>
          <w:numId w:val="31"/>
        </w:numPr>
      </w:pPr>
      <w:r>
        <w:t>Meteorology: Providing up-to-date weather information.</w:t>
      </w:r>
    </w:p>
    <w:p w14:paraId="5F2B0800" w14:textId="0209744D" w:rsidR="00C66D3C" w:rsidRDefault="00C66D3C" w:rsidP="00C66D3C">
      <w:pPr>
        <w:pStyle w:val="Prrafodelista"/>
        <w:numPr>
          <w:ilvl w:val="0"/>
          <w:numId w:val="31"/>
        </w:numPr>
      </w:pPr>
      <w:r>
        <w:t xml:space="preserve">Game: An interactive </w:t>
      </w:r>
      <w:r>
        <w:t xml:space="preserve">head or tails game that pays homage to the Federico II </w:t>
      </w:r>
      <w:r w:rsidRPr="00425FFE">
        <w:t>University</w:t>
      </w:r>
      <w:r>
        <w:t>.</w:t>
      </w:r>
    </w:p>
    <w:p w14:paraId="10DEC07E" w14:textId="6594C63E" w:rsidR="00C66D3C" w:rsidRDefault="00C66D3C" w:rsidP="00C66D3C">
      <w:pPr>
        <w:pStyle w:val="Prrafodelista"/>
        <w:numPr>
          <w:ilvl w:val="0"/>
          <w:numId w:val="31"/>
        </w:numPr>
      </w:pPr>
      <w:r>
        <w:t>Reservations: Allowing users to book experiences or services.</w:t>
      </w:r>
    </w:p>
    <w:p w14:paraId="4C8B691B" w14:textId="77777777" w:rsidR="00C66D3C" w:rsidRDefault="00C66D3C" w:rsidP="00C66D3C"/>
    <w:p w14:paraId="022F9A63" w14:textId="14497676" w:rsidR="00C66D3C" w:rsidRDefault="00C66D3C" w:rsidP="00C66D3C">
      <w:r>
        <w:t xml:space="preserve">The project employs a variety of technologies, including HTML, CSS, JavaScript, PHP, XML, DTD, and XSL, to deliver a </w:t>
      </w:r>
      <w:r w:rsidR="00425FFE">
        <w:t>good</w:t>
      </w:r>
      <w:r>
        <w:t xml:space="preserve"> experience.</w:t>
      </w:r>
    </w:p>
    <w:p w14:paraId="2B6A026B" w14:textId="639D6E55" w:rsidR="00425FFE" w:rsidRPr="00995558" w:rsidRDefault="00425FFE" w:rsidP="00C66D3C">
      <w:r w:rsidRPr="00425FFE">
        <w:t>Breadcrumbs are included on every page to enhance navigation</w:t>
      </w:r>
    </w:p>
    <w:p w14:paraId="7EFD2110" w14:textId="2B9FB087" w:rsidR="00EE442E" w:rsidRDefault="00C66D3C" w:rsidP="00EE442E">
      <w:pPr>
        <w:pStyle w:val="TituloApartado1"/>
      </w:pPr>
      <w:r>
        <w:t>Home</w:t>
      </w:r>
      <w:r w:rsidR="00425FFE">
        <w:t xml:space="preserve"> Page</w:t>
      </w:r>
    </w:p>
    <w:p w14:paraId="36A57006" w14:textId="7909CA09" w:rsidR="00425FFE" w:rsidRDefault="00425FFE" w:rsidP="00425FFE">
      <w:pPr>
        <w:rPr>
          <w:lang w:val="es-ES"/>
        </w:rPr>
      </w:pPr>
      <w:r w:rsidRPr="00425FFE">
        <w:t xml:space="preserve">The Home Page features an interactive roulette for the main image. This functionality, implemented in index.js, ensures that a randomly selected image is displayed each time the page is loaded, creating </w:t>
      </w:r>
      <w:r>
        <w:t>better</w:t>
      </w:r>
      <w:r w:rsidRPr="00425FFE">
        <w:t xml:space="preserve"> user experience. Additionally, the page includes a</w:t>
      </w:r>
      <w:r>
        <w:t xml:space="preserve"> </w:t>
      </w:r>
      <w:r w:rsidRPr="00425FFE">
        <w:t>registration</w:t>
      </w:r>
      <w:r>
        <w:t xml:space="preserve"> </w:t>
      </w:r>
      <w:r w:rsidRPr="00425FFE">
        <w:t>form, allowing visitors to sign up with ease.</w:t>
      </w:r>
    </w:p>
    <w:p w14:paraId="3C9227F9" w14:textId="7DF58F9E" w:rsidR="00425FFE" w:rsidRPr="00425FFE" w:rsidRDefault="00425FFE" w:rsidP="00425FFE">
      <w:pPr>
        <w:rPr>
          <w:lang w:val="es-ES"/>
        </w:rPr>
      </w:pPr>
      <w:r w:rsidRPr="00425FFE">
        <w:rPr>
          <w:lang w:val="es-ES"/>
        </w:rPr>
        <w:lastRenderedPageBreak/>
        <w:drawing>
          <wp:inline distT="0" distB="0" distL="0" distR="0" wp14:anchorId="0EE32F16" wp14:editId="77FA8459">
            <wp:extent cx="5573395" cy="6551295"/>
            <wp:effectExtent l="0" t="0" r="8255" b="1905"/>
            <wp:docPr id="2019709954"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09954" name="Imagen 5" descr="Interfaz de usuario gráfica, Aplicación&#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3395" cy="6551295"/>
                    </a:xfrm>
                    <a:prstGeom prst="rect">
                      <a:avLst/>
                    </a:prstGeom>
                    <a:noFill/>
                    <a:ln>
                      <a:noFill/>
                    </a:ln>
                  </pic:spPr>
                </pic:pic>
              </a:graphicData>
            </a:graphic>
          </wp:inline>
        </w:drawing>
      </w:r>
    </w:p>
    <w:p w14:paraId="09402400" w14:textId="77777777" w:rsidR="00425FFE" w:rsidRDefault="00425FFE" w:rsidP="00425FFE"/>
    <w:p w14:paraId="74CCF64A" w14:textId="77777777" w:rsidR="00FC1975" w:rsidRDefault="00FC1975" w:rsidP="00425FFE"/>
    <w:p w14:paraId="1804B076" w14:textId="77777777" w:rsidR="00FC1975" w:rsidRPr="00425FFE" w:rsidRDefault="00FC1975" w:rsidP="00425FFE"/>
    <w:p w14:paraId="74E4621D" w14:textId="47DC4FE4" w:rsidR="00FC1975" w:rsidRDefault="00FC1975" w:rsidP="00FC1975">
      <w:pPr>
        <w:pStyle w:val="TituloApartado1"/>
      </w:pPr>
      <w:r>
        <w:lastRenderedPageBreak/>
        <w:t>Sites</w:t>
      </w:r>
    </w:p>
    <w:p w14:paraId="1799F838" w14:textId="5D4CDC85" w:rsidR="00FC1975" w:rsidRPr="00FC1975" w:rsidRDefault="00FC1975" w:rsidP="00FC1975">
      <w:r w:rsidRPr="00FC1975">
        <w:t xml:space="preserve">The Sites Page presents the most iconic landmarks of the city, with the site data structured in XML. The data follows a </w:t>
      </w:r>
      <w:proofErr w:type="gramStart"/>
      <w:r w:rsidRPr="00FC1975">
        <w:t>DTD</w:t>
      </w:r>
      <w:proofErr w:type="gramEnd"/>
      <w:r w:rsidRPr="00FC1975">
        <w:t xml:space="preserve"> </w:t>
      </w:r>
      <w:r w:rsidR="00693D4D">
        <w:t>and t</w:t>
      </w:r>
      <w:r w:rsidRPr="00FC1975">
        <w:t>he XML data is then transformed into HTML using XSL, which allows it to be displayed in a table format with appropriate styling via CSS.</w:t>
      </w:r>
    </w:p>
    <w:p w14:paraId="08D44627" w14:textId="41E4B0F2" w:rsidR="00FC1975" w:rsidRPr="00FC1975" w:rsidRDefault="00FC1975" w:rsidP="00FC1975">
      <w:pPr>
        <w:rPr>
          <w:b/>
          <w:bCs/>
          <w:lang w:val="es-ES"/>
        </w:rPr>
      </w:pPr>
      <w:proofErr w:type="spellStart"/>
      <w:r w:rsidRPr="00FC1975">
        <w:rPr>
          <w:b/>
          <w:bCs/>
          <w:lang w:val="es-ES"/>
        </w:rPr>
        <w:t>Features</w:t>
      </w:r>
      <w:proofErr w:type="spellEnd"/>
      <w:r w:rsidRPr="00FC1975">
        <w:rPr>
          <w:b/>
          <w:bCs/>
          <w:lang w:val="es-ES"/>
        </w:rPr>
        <w:t>:</w:t>
      </w:r>
    </w:p>
    <w:p w14:paraId="5293F66C" w14:textId="77777777" w:rsidR="00FC1975" w:rsidRPr="00FC1975" w:rsidRDefault="00FC1975" w:rsidP="00FC1975">
      <w:pPr>
        <w:numPr>
          <w:ilvl w:val="0"/>
          <w:numId w:val="34"/>
        </w:numPr>
      </w:pPr>
      <w:r w:rsidRPr="00FC1975">
        <w:rPr>
          <w:b/>
          <w:bCs/>
        </w:rPr>
        <w:t>Table:</w:t>
      </w:r>
      <w:r w:rsidRPr="00FC1975">
        <w:t xml:space="preserve"> Displays site names, descriptions, images, and locations.</w:t>
      </w:r>
    </w:p>
    <w:p w14:paraId="1161662D" w14:textId="324A3354" w:rsidR="00FC1975" w:rsidRPr="00FC1975" w:rsidRDefault="00FC1975" w:rsidP="00FC1975">
      <w:pPr>
        <w:numPr>
          <w:ilvl w:val="0"/>
          <w:numId w:val="34"/>
        </w:numPr>
      </w:pPr>
      <w:proofErr w:type="spellStart"/>
      <w:r w:rsidRPr="00FC1975">
        <w:rPr>
          <w:b/>
          <w:bCs/>
        </w:rPr>
        <w:t>ComboBox</w:t>
      </w:r>
      <w:proofErr w:type="spellEnd"/>
      <w:r w:rsidRPr="00FC1975">
        <w:rPr>
          <w:b/>
          <w:bCs/>
        </w:rPr>
        <w:t>:</w:t>
      </w:r>
      <w:r w:rsidRPr="00FC1975">
        <w:t xml:space="preserve"> Below the table, a combo box allows users to select a site. When selected, the photo, position on Google Maps,</w:t>
      </w:r>
      <w:r w:rsidR="00693D4D">
        <w:t xml:space="preserve"> price </w:t>
      </w:r>
      <w:r w:rsidRPr="00FC1975">
        <w:t xml:space="preserve">and opening </w:t>
      </w:r>
      <w:r w:rsidR="00693D4D">
        <w:t>hours</w:t>
      </w:r>
      <w:r w:rsidRPr="00FC1975">
        <w:t xml:space="preserve"> of the site are displayed for further details.</w:t>
      </w:r>
    </w:p>
    <w:p w14:paraId="48827396" w14:textId="6F8F9EB8" w:rsidR="00425FFE" w:rsidRDefault="00FC1975" w:rsidP="004B46F2">
      <w:r>
        <w:rPr>
          <w:noProof/>
        </w:rPr>
        <w:lastRenderedPageBreak/>
        <w:drawing>
          <wp:inline distT="0" distB="0" distL="0" distR="0" wp14:anchorId="3693F63A" wp14:editId="26B031F0">
            <wp:extent cx="5542380" cy="8104239"/>
            <wp:effectExtent l="0" t="0" r="1270" b="0"/>
            <wp:docPr id="813868118" name="Imagen 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68118" name="Imagen 7" descr="Imagen que contiene Interfaz de usuario gráfic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42380" cy="8104239"/>
                    </a:xfrm>
                    <a:prstGeom prst="rect">
                      <a:avLst/>
                    </a:prstGeom>
                    <a:noFill/>
                    <a:ln>
                      <a:noFill/>
                    </a:ln>
                  </pic:spPr>
                </pic:pic>
              </a:graphicData>
            </a:graphic>
          </wp:inline>
        </w:drawing>
      </w:r>
    </w:p>
    <w:p w14:paraId="5515F82E" w14:textId="77777777" w:rsidR="00425FFE" w:rsidRDefault="00425FFE" w:rsidP="004B46F2"/>
    <w:p w14:paraId="6E0DFD2F" w14:textId="47F44462" w:rsidR="00A759B5" w:rsidRPr="00A759B5" w:rsidRDefault="00A759B5" w:rsidP="00A66EA2">
      <w:pPr>
        <w:pStyle w:val="TituloApartado1"/>
      </w:pPr>
      <w:r>
        <w:t xml:space="preserve">Gastronomy </w:t>
      </w:r>
    </w:p>
    <w:p w14:paraId="29B6E2F8" w14:textId="77777777" w:rsidR="00A759B5" w:rsidRPr="00A759B5" w:rsidRDefault="00A759B5" w:rsidP="00A759B5">
      <w:r w:rsidRPr="00A759B5">
        <w:t xml:space="preserve">The Gastronomy Page of Visit Naples showcases some of the most iconic dishes of the city. The page features detailed articles about popular Neapolitan dishes, including Pizza Margherita, Pizza </w:t>
      </w:r>
      <w:proofErr w:type="spellStart"/>
      <w:r w:rsidRPr="00A759B5">
        <w:t>Fritta</w:t>
      </w:r>
      <w:proofErr w:type="spellEnd"/>
      <w:r w:rsidRPr="00A759B5">
        <w:t xml:space="preserve">, Pasta e </w:t>
      </w:r>
      <w:proofErr w:type="spellStart"/>
      <w:r w:rsidRPr="00A759B5">
        <w:t>Patate</w:t>
      </w:r>
      <w:proofErr w:type="spellEnd"/>
      <w:r w:rsidRPr="00A759B5">
        <w:t xml:space="preserve">, Ragù, Parmigiana di </w:t>
      </w:r>
      <w:proofErr w:type="spellStart"/>
      <w:r w:rsidRPr="00A759B5">
        <w:t>Melanzane</w:t>
      </w:r>
      <w:proofErr w:type="spellEnd"/>
      <w:r w:rsidRPr="00A759B5">
        <w:t>, and Frittata di Pasta.</w:t>
      </w:r>
    </w:p>
    <w:p w14:paraId="682E1756" w14:textId="77777777" w:rsidR="00A759B5" w:rsidRPr="00A759B5" w:rsidRDefault="00A759B5" w:rsidP="00A759B5">
      <w:pPr>
        <w:rPr>
          <w:lang w:val="es-ES"/>
        </w:rPr>
      </w:pPr>
      <w:proofErr w:type="spellStart"/>
      <w:r w:rsidRPr="00A759B5">
        <w:rPr>
          <w:lang w:val="es-ES"/>
        </w:rPr>
        <w:t>Each</w:t>
      </w:r>
      <w:proofErr w:type="spellEnd"/>
      <w:r w:rsidRPr="00A759B5">
        <w:rPr>
          <w:lang w:val="es-ES"/>
        </w:rPr>
        <w:t xml:space="preserve"> </w:t>
      </w:r>
      <w:proofErr w:type="spellStart"/>
      <w:r w:rsidRPr="00A759B5">
        <w:rPr>
          <w:lang w:val="es-ES"/>
        </w:rPr>
        <w:t>article</w:t>
      </w:r>
      <w:proofErr w:type="spellEnd"/>
      <w:r w:rsidRPr="00A759B5">
        <w:rPr>
          <w:lang w:val="es-ES"/>
        </w:rPr>
        <w:t xml:space="preserve"> </w:t>
      </w:r>
      <w:proofErr w:type="spellStart"/>
      <w:r w:rsidRPr="00A759B5">
        <w:rPr>
          <w:lang w:val="es-ES"/>
        </w:rPr>
        <w:t>includes</w:t>
      </w:r>
      <w:proofErr w:type="spellEnd"/>
      <w:r w:rsidRPr="00A759B5">
        <w:rPr>
          <w:lang w:val="es-ES"/>
        </w:rPr>
        <w:t>:</w:t>
      </w:r>
    </w:p>
    <w:p w14:paraId="4B4236E0" w14:textId="77777777" w:rsidR="00A759B5" w:rsidRPr="00A759B5" w:rsidRDefault="00A759B5" w:rsidP="00A759B5">
      <w:pPr>
        <w:numPr>
          <w:ilvl w:val="0"/>
          <w:numId w:val="35"/>
        </w:numPr>
      </w:pPr>
      <w:r w:rsidRPr="00A759B5">
        <w:t xml:space="preserve">A description of the </w:t>
      </w:r>
      <w:r w:rsidRPr="00A759B5">
        <w:rPr>
          <w:b/>
          <w:bCs/>
        </w:rPr>
        <w:t>ingredients</w:t>
      </w:r>
      <w:r w:rsidRPr="00A759B5">
        <w:t>.</w:t>
      </w:r>
    </w:p>
    <w:p w14:paraId="46401A26" w14:textId="77777777" w:rsidR="00A759B5" w:rsidRPr="00A759B5" w:rsidRDefault="00A759B5" w:rsidP="00A759B5">
      <w:pPr>
        <w:numPr>
          <w:ilvl w:val="0"/>
          <w:numId w:val="35"/>
        </w:numPr>
      </w:pPr>
      <w:r w:rsidRPr="00A759B5">
        <w:t xml:space="preserve">A brief </w:t>
      </w:r>
      <w:r w:rsidRPr="00A759B5">
        <w:rPr>
          <w:b/>
          <w:bCs/>
        </w:rPr>
        <w:t>history</w:t>
      </w:r>
      <w:r w:rsidRPr="00A759B5">
        <w:t xml:space="preserve"> of the dish, explaining its origins and significance to Naples and Italian cuisine.</w:t>
      </w:r>
    </w:p>
    <w:p w14:paraId="2437F76D" w14:textId="3DF896E6" w:rsidR="00A759B5" w:rsidRPr="00A759B5" w:rsidRDefault="00A66EA2" w:rsidP="00A759B5">
      <w:pPr>
        <w:numPr>
          <w:ilvl w:val="0"/>
          <w:numId w:val="35"/>
        </w:numPr>
      </w:pPr>
      <w:r w:rsidRPr="00A66EA2">
        <w:rPr>
          <w:b/>
          <w:bCs/>
        </w:rPr>
        <w:t>I</w:t>
      </w:r>
      <w:r w:rsidR="00A759B5" w:rsidRPr="00A759B5">
        <w:rPr>
          <w:b/>
          <w:bCs/>
        </w:rPr>
        <w:t>mages</w:t>
      </w:r>
      <w:r w:rsidR="00A759B5" w:rsidRPr="00A759B5">
        <w:t xml:space="preserve"> of the dishes.</w:t>
      </w:r>
    </w:p>
    <w:p w14:paraId="377F2BF5" w14:textId="77777777" w:rsidR="00A759B5" w:rsidRPr="00A759B5" w:rsidRDefault="00A759B5" w:rsidP="00A759B5"/>
    <w:p w14:paraId="2534E50E" w14:textId="77777777" w:rsidR="00FC1975" w:rsidRDefault="00FC1975" w:rsidP="004B46F2"/>
    <w:p w14:paraId="40E1C94B" w14:textId="77777777" w:rsidR="00FC1975" w:rsidRDefault="00FC1975" w:rsidP="004B46F2"/>
    <w:p w14:paraId="216D3814" w14:textId="77777777" w:rsidR="00FC1975" w:rsidRDefault="00FC1975" w:rsidP="004B46F2"/>
    <w:p w14:paraId="6F8F939A" w14:textId="77777777" w:rsidR="00FC1975" w:rsidRDefault="00FC1975" w:rsidP="004B46F2"/>
    <w:p w14:paraId="1741A8BA" w14:textId="77777777" w:rsidR="00FC1975" w:rsidRDefault="00FC1975" w:rsidP="004B46F2"/>
    <w:p w14:paraId="1E156B41" w14:textId="77777777" w:rsidR="00A759B5" w:rsidRDefault="00A759B5" w:rsidP="004B46F2">
      <w:pPr>
        <w:rPr>
          <w:noProof/>
        </w:rPr>
      </w:pPr>
    </w:p>
    <w:p w14:paraId="03CC5D88" w14:textId="77777777" w:rsidR="00A759B5" w:rsidRDefault="00A759B5" w:rsidP="004B46F2">
      <w:pPr>
        <w:rPr>
          <w:noProof/>
        </w:rPr>
      </w:pPr>
    </w:p>
    <w:p w14:paraId="0B8EF5BE" w14:textId="1216256A" w:rsidR="00A759B5" w:rsidRDefault="00A759B5" w:rsidP="004B46F2">
      <w:r>
        <w:rPr>
          <w:noProof/>
        </w:rPr>
        <w:lastRenderedPageBreak/>
        <w:drawing>
          <wp:inline distT="0" distB="0" distL="0" distR="0" wp14:anchorId="0D4599F1" wp14:editId="62C824E9">
            <wp:extent cx="4487779" cy="10118672"/>
            <wp:effectExtent l="0" t="0" r="8255" b="0"/>
            <wp:docPr id="211231601"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1601" name="Imagen 8" descr="Interfaz de usuario gráfica, Texto, Aplicación&#10;&#10;Descripción generada automáticament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 r="-558" b="51487"/>
                    <a:stretch/>
                  </pic:blipFill>
                  <pic:spPr bwMode="auto">
                    <a:xfrm>
                      <a:off x="0" y="0"/>
                      <a:ext cx="4489766" cy="10123152"/>
                    </a:xfrm>
                    <a:prstGeom prst="rect">
                      <a:avLst/>
                    </a:prstGeom>
                    <a:noFill/>
                    <a:ln>
                      <a:noFill/>
                    </a:ln>
                    <a:extLst>
                      <a:ext uri="{53640926-AAD7-44D8-BBD7-CCE9431645EC}">
                        <a14:shadowObscured xmlns:a14="http://schemas.microsoft.com/office/drawing/2010/main"/>
                      </a:ext>
                    </a:extLst>
                  </pic:spPr>
                </pic:pic>
              </a:graphicData>
            </a:graphic>
          </wp:inline>
        </w:drawing>
      </w:r>
    </w:p>
    <w:p w14:paraId="4820E3A5" w14:textId="4DB3F370" w:rsidR="00FC1975" w:rsidRDefault="00A759B5" w:rsidP="004B46F2">
      <w:r>
        <w:rPr>
          <w:noProof/>
        </w:rPr>
        <w:lastRenderedPageBreak/>
        <w:drawing>
          <wp:inline distT="0" distB="0" distL="0" distR="0" wp14:anchorId="21DDBE87" wp14:editId="34DD3E6A">
            <wp:extent cx="3760838" cy="8608140"/>
            <wp:effectExtent l="0" t="0" r="0" b="2540"/>
            <wp:docPr id="2026909157"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09157" name="Imagen 10" descr="Interfaz de usuario gráfica, Texto, Aplicación&#10;&#10;Descripción generada automáticament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23" t="48646" r="799" b="1959"/>
                    <a:stretch/>
                  </pic:blipFill>
                  <pic:spPr bwMode="auto">
                    <a:xfrm>
                      <a:off x="0" y="0"/>
                      <a:ext cx="3778290" cy="8648085"/>
                    </a:xfrm>
                    <a:prstGeom prst="rect">
                      <a:avLst/>
                    </a:prstGeom>
                    <a:noFill/>
                    <a:ln>
                      <a:noFill/>
                    </a:ln>
                    <a:extLst>
                      <a:ext uri="{53640926-AAD7-44D8-BBD7-CCE9431645EC}">
                        <a14:shadowObscured xmlns:a14="http://schemas.microsoft.com/office/drawing/2010/main"/>
                      </a:ext>
                    </a:extLst>
                  </pic:spPr>
                </pic:pic>
              </a:graphicData>
            </a:graphic>
          </wp:inline>
        </w:drawing>
      </w:r>
    </w:p>
    <w:p w14:paraId="53935ABD" w14:textId="77777777" w:rsidR="00FC1975" w:rsidRDefault="00FC1975" w:rsidP="004B46F2"/>
    <w:p w14:paraId="633AE2B7" w14:textId="494A04C6" w:rsidR="00A759B5" w:rsidRDefault="00A759B5" w:rsidP="00A759B5">
      <w:pPr>
        <w:pStyle w:val="TituloApartado1"/>
      </w:pPr>
      <w:r>
        <w:t>Football</w:t>
      </w:r>
      <w:r>
        <w:t xml:space="preserve"> </w:t>
      </w:r>
    </w:p>
    <w:p w14:paraId="25EE4D16" w14:textId="117C28EE" w:rsidR="00FC1975" w:rsidRDefault="00FC1975" w:rsidP="004B46F2"/>
    <w:p w14:paraId="5E44A961" w14:textId="77777777" w:rsidR="00A759B5" w:rsidRPr="00A759B5" w:rsidRDefault="00A759B5" w:rsidP="00A759B5">
      <w:r w:rsidRPr="00A759B5">
        <w:t xml:space="preserve">The Football Page of Visit Naples focuses on the city’s beloved football club, SSC Napoli. It covers key aspects such as the club's rich history, its home stadium </w:t>
      </w:r>
      <w:proofErr w:type="spellStart"/>
      <w:r w:rsidRPr="00A759B5">
        <w:t>Stadio</w:t>
      </w:r>
      <w:proofErr w:type="spellEnd"/>
      <w:r w:rsidRPr="00A759B5">
        <w:t xml:space="preserve"> Diego Armando Maradona, and a detailed list of the team's trophies and titles.</w:t>
      </w:r>
    </w:p>
    <w:p w14:paraId="0B22D74B" w14:textId="77777777" w:rsidR="00A759B5" w:rsidRPr="00A759B5" w:rsidRDefault="00A759B5" w:rsidP="00A759B5">
      <w:pPr>
        <w:rPr>
          <w:b/>
          <w:bCs/>
          <w:lang w:val="es-ES"/>
        </w:rPr>
      </w:pPr>
      <w:r w:rsidRPr="00A759B5">
        <w:rPr>
          <w:b/>
          <w:bCs/>
          <w:lang w:val="es-ES"/>
        </w:rPr>
        <w:t xml:space="preserve">Key </w:t>
      </w:r>
      <w:proofErr w:type="spellStart"/>
      <w:r w:rsidRPr="00A759B5">
        <w:rPr>
          <w:b/>
          <w:bCs/>
          <w:lang w:val="es-ES"/>
        </w:rPr>
        <w:t>Features</w:t>
      </w:r>
      <w:proofErr w:type="spellEnd"/>
      <w:r w:rsidRPr="00A759B5">
        <w:rPr>
          <w:b/>
          <w:bCs/>
          <w:lang w:val="es-ES"/>
        </w:rPr>
        <w:t>:</w:t>
      </w:r>
    </w:p>
    <w:p w14:paraId="52A9FEAF" w14:textId="77777777" w:rsidR="00A759B5" w:rsidRPr="00A759B5" w:rsidRDefault="00A759B5" w:rsidP="00A759B5">
      <w:pPr>
        <w:numPr>
          <w:ilvl w:val="0"/>
          <w:numId w:val="36"/>
        </w:numPr>
      </w:pPr>
      <w:r w:rsidRPr="00A759B5">
        <w:rPr>
          <w:b/>
          <w:bCs/>
        </w:rPr>
        <w:t>SSC Napoli:</w:t>
      </w:r>
      <w:r w:rsidRPr="00A759B5">
        <w:t xml:space="preserve"> A brief history of the club, including its formation in 1926 and its success in Italian football.</w:t>
      </w:r>
    </w:p>
    <w:p w14:paraId="5E9C6061" w14:textId="77777777" w:rsidR="00A759B5" w:rsidRPr="00A759B5" w:rsidRDefault="00A759B5" w:rsidP="00A759B5">
      <w:pPr>
        <w:numPr>
          <w:ilvl w:val="0"/>
          <w:numId w:val="36"/>
        </w:numPr>
        <w:rPr>
          <w:lang w:val="es-ES"/>
        </w:rPr>
      </w:pPr>
      <w:proofErr w:type="spellStart"/>
      <w:r w:rsidRPr="00A759B5">
        <w:rPr>
          <w:b/>
          <w:bCs/>
          <w:lang w:val="es-ES"/>
        </w:rPr>
        <w:t>Stadium</w:t>
      </w:r>
      <w:proofErr w:type="spellEnd"/>
      <w:r w:rsidRPr="00A759B5">
        <w:rPr>
          <w:b/>
          <w:bCs/>
          <w:lang w:val="es-ES"/>
        </w:rPr>
        <w:t xml:space="preserve"> </w:t>
      </w:r>
      <w:proofErr w:type="spellStart"/>
      <w:r w:rsidRPr="00A759B5">
        <w:rPr>
          <w:b/>
          <w:bCs/>
          <w:lang w:val="es-ES"/>
        </w:rPr>
        <w:t>Info</w:t>
      </w:r>
      <w:proofErr w:type="spellEnd"/>
      <w:r w:rsidRPr="00A759B5">
        <w:rPr>
          <w:b/>
          <w:bCs/>
          <w:lang w:val="es-ES"/>
        </w:rPr>
        <w:t>:</w:t>
      </w:r>
      <w:r w:rsidRPr="00A759B5">
        <w:rPr>
          <w:lang w:val="es-ES"/>
        </w:rPr>
        <w:t xml:space="preserve"> </w:t>
      </w:r>
      <w:proofErr w:type="spellStart"/>
      <w:r w:rsidRPr="00A759B5">
        <w:rPr>
          <w:lang w:val="es-ES"/>
        </w:rPr>
        <w:t>Information</w:t>
      </w:r>
      <w:proofErr w:type="spellEnd"/>
      <w:r w:rsidRPr="00A759B5">
        <w:rPr>
          <w:lang w:val="es-ES"/>
        </w:rPr>
        <w:t xml:space="preserve"> </w:t>
      </w:r>
      <w:proofErr w:type="spellStart"/>
      <w:r w:rsidRPr="00A759B5">
        <w:rPr>
          <w:lang w:val="es-ES"/>
        </w:rPr>
        <w:t>about</w:t>
      </w:r>
      <w:proofErr w:type="spellEnd"/>
      <w:r w:rsidRPr="00A759B5">
        <w:rPr>
          <w:lang w:val="es-ES"/>
        </w:rPr>
        <w:t xml:space="preserve"> </w:t>
      </w:r>
      <w:proofErr w:type="spellStart"/>
      <w:r w:rsidRPr="00A759B5">
        <w:rPr>
          <w:lang w:val="es-ES"/>
        </w:rPr>
        <w:t>Stadio</w:t>
      </w:r>
      <w:proofErr w:type="spellEnd"/>
      <w:r w:rsidRPr="00A759B5">
        <w:rPr>
          <w:lang w:val="es-ES"/>
        </w:rPr>
        <w:t xml:space="preserve"> Diego Armando Maradona, </w:t>
      </w:r>
      <w:proofErr w:type="spellStart"/>
      <w:r w:rsidRPr="00A759B5">
        <w:rPr>
          <w:lang w:val="es-ES"/>
        </w:rPr>
        <w:t>including</w:t>
      </w:r>
      <w:proofErr w:type="spellEnd"/>
      <w:r w:rsidRPr="00A759B5">
        <w:rPr>
          <w:lang w:val="es-ES"/>
        </w:rPr>
        <w:t xml:space="preserve"> </w:t>
      </w:r>
      <w:proofErr w:type="spellStart"/>
      <w:r w:rsidRPr="00A759B5">
        <w:rPr>
          <w:lang w:val="es-ES"/>
        </w:rPr>
        <w:t>its</w:t>
      </w:r>
      <w:proofErr w:type="spellEnd"/>
      <w:r w:rsidRPr="00A759B5">
        <w:rPr>
          <w:lang w:val="es-ES"/>
        </w:rPr>
        <w:t xml:space="preserve"> </w:t>
      </w:r>
      <w:proofErr w:type="spellStart"/>
      <w:r w:rsidRPr="00A759B5">
        <w:rPr>
          <w:lang w:val="es-ES"/>
        </w:rPr>
        <w:t>renaming</w:t>
      </w:r>
      <w:proofErr w:type="spellEnd"/>
      <w:r w:rsidRPr="00A759B5">
        <w:rPr>
          <w:lang w:val="es-ES"/>
        </w:rPr>
        <w:t xml:space="preserve"> in 2020 </w:t>
      </w:r>
      <w:proofErr w:type="spellStart"/>
      <w:r w:rsidRPr="00A759B5">
        <w:rPr>
          <w:lang w:val="es-ES"/>
        </w:rPr>
        <w:t>to</w:t>
      </w:r>
      <w:proofErr w:type="spellEnd"/>
      <w:r w:rsidRPr="00A759B5">
        <w:rPr>
          <w:lang w:val="es-ES"/>
        </w:rPr>
        <w:t xml:space="preserve"> honor Diego Maradona.</w:t>
      </w:r>
    </w:p>
    <w:p w14:paraId="302A5D27" w14:textId="77777777" w:rsidR="00A759B5" w:rsidRPr="00A759B5" w:rsidRDefault="00A759B5" w:rsidP="00A759B5">
      <w:pPr>
        <w:numPr>
          <w:ilvl w:val="0"/>
          <w:numId w:val="36"/>
        </w:numPr>
      </w:pPr>
      <w:r w:rsidRPr="00A759B5">
        <w:rPr>
          <w:b/>
          <w:bCs/>
        </w:rPr>
        <w:t>Trophies and Titles:</w:t>
      </w:r>
      <w:r w:rsidRPr="00A759B5">
        <w:t xml:space="preserve"> A table listing the club's major achievements over the years, including Serie A titles, Coppa Italia, and UEFA Cup wins.</w:t>
      </w:r>
    </w:p>
    <w:p w14:paraId="64447AEE" w14:textId="77777777" w:rsidR="00A759B5" w:rsidRPr="00A759B5" w:rsidRDefault="00A759B5" w:rsidP="00A759B5">
      <w:pPr>
        <w:numPr>
          <w:ilvl w:val="0"/>
          <w:numId w:val="36"/>
        </w:numPr>
      </w:pPr>
      <w:r w:rsidRPr="00A759B5">
        <w:rPr>
          <w:b/>
          <w:bCs/>
        </w:rPr>
        <w:t>Recent Achievements:</w:t>
      </w:r>
      <w:r w:rsidRPr="00A759B5">
        <w:t xml:space="preserve"> A section highlighting Napoli's 2022-2023 Serie A title win.</w:t>
      </w:r>
    </w:p>
    <w:p w14:paraId="322CED87" w14:textId="77777777" w:rsidR="00A759B5" w:rsidRPr="00A759B5" w:rsidRDefault="00A759B5" w:rsidP="00A759B5">
      <w:pPr>
        <w:numPr>
          <w:ilvl w:val="0"/>
          <w:numId w:val="36"/>
        </w:numPr>
      </w:pPr>
      <w:r w:rsidRPr="00A759B5">
        <w:rPr>
          <w:b/>
          <w:bCs/>
        </w:rPr>
        <w:t>Club Anthem:</w:t>
      </w:r>
      <w:r w:rsidRPr="00A759B5">
        <w:t xml:space="preserve"> An audio player for Napoli’s anthem, "O </w:t>
      </w:r>
      <w:proofErr w:type="spellStart"/>
      <w:r w:rsidRPr="00A759B5">
        <w:t>surdato</w:t>
      </w:r>
      <w:proofErr w:type="spellEnd"/>
      <w:r w:rsidRPr="00A759B5">
        <w:t xml:space="preserve"> '</w:t>
      </w:r>
      <w:proofErr w:type="spellStart"/>
      <w:r w:rsidRPr="00A759B5">
        <w:t>nnammurato</w:t>
      </w:r>
      <w:proofErr w:type="spellEnd"/>
      <w:r w:rsidRPr="00A759B5">
        <w:t>."</w:t>
      </w:r>
    </w:p>
    <w:p w14:paraId="002AA56F" w14:textId="1064C98B" w:rsidR="00FC1975" w:rsidRDefault="00A759B5" w:rsidP="004B46F2">
      <w:r>
        <w:rPr>
          <w:noProof/>
        </w:rPr>
        <w:lastRenderedPageBreak/>
        <w:drawing>
          <wp:inline distT="0" distB="0" distL="0" distR="0" wp14:anchorId="57C32D59" wp14:editId="7A51F11E">
            <wp:extent cx="3349625" cy="8561439"/>
            <wp:effectExtent l="0" t="0" r="3175" b="0"/>
            <wp:docPr id="171660298" name="Imagen 11" descr="Una captura de pantalla de una computadora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0298" name="Imagen 11" descr="Una captura de pantalla de una computadora con texto e imágenes&#10;&#10;Descripción generada automáticament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710"/>
                    <a:stretch/>
                  </pic:blipFill>
                  <pic:spPr bwMode="auto">
                    <a:xfrm>
                      <a:off x="0" y="0"/>
                      <a:ext cx="3349625" cy="8561439"/>
                    </a:xfrm>
                    <a:prstGeom prst="rect">
                      <a:avLst/>
                    </a:prstGeom>
                    <a:noFill/>
                    <a:ln>
                      <a:noFill/>
                    </a:ln>
                    <a:extLst>
                      <a:ext uri="{53640926-AAD7-44D8-BBD7-CCE9431645EC}">
                        <a14:shadowObscured xmlns:a14="http://schemas.microsoft.com/office/drawing/2010/main"/>
                      </a:ext>
                    </a:extLst>
                  </pic:spPr>
                </pic:pic>
              </a:graphicData>
            </a:graphic>
          </wp:inline>
        </w:drawing>
      </w:r>
    </w:p>
    <w:p w14:paraId="2CB440FD" w14:textId="176F22D2" w:rsidR="00A66EA2" w:rsidRPr="00995558" w:rsidRDefault="00A66EA2" w:rsidP="00A66EA2">
      <w:pPr>
        <w:pStyle w:val="TituloApartado1"/>
      </w:pPr>
      <w:r>
        <w:lastRenderedPageBreak/>
        <w:t>Meteorology</w:t>
      </w:r>
    </w:p>
    <w:p w14:paraId="7BA8FC25" w14:textId="5294AD99" w:rsidR="00FC1975" w:rsidRDefault="00A66EA2" w:rsidP="004B46F2">
      <w:r w:rsidRPr="00A66EA2">
        <w:t xml:space="preserve">The Meteorology Page on Visit Naples provides users with a 5-day weather forecast for Naples, retrieved from the </w:t>
      </w:r>
      <w:proofErr w:type="spellStart"/>
      <w:r w:rsidRPr="00A66EA2">
        <w:t>OpenWeatherMap</w:t>
      </w:r>
      <w:proofErr w:type="spellEnd"/>
      <w:r w:rsidRPr="00A66EA2">
        <w:t xml:space="preserve"> API</w:t>
      </w:r>
      <w:r w:rsidRPr="00A66EA2">
        <w:t xml:space="preserve"> with the use of JS</w:t>
      </w:r>
      <w:r w:rsidRPr="00A66EA2">
        <w:t>. It displays current weather conditions, temperatures, humidity, wind speeds, and forecasts for the upcoming days, helping visitors plan their trips accordingly. The data is fetched in real-time, ensuring accurate and up-to-date information directly from the API.</w:t>
      </w:r>
    </w:p>
    <w:p w14:paraId="73B6856E" w14:textId="482AD138" w:rsidR="00A66EA2" w:rsidRPr="00A66EA2" w:rsidRDefault="00A66EA2" w:rsidP="004B46F2">
      <w:r>
        <w:rPr>
          <w:noProof/>
        </w:rPr>
        <w:drawing>
          <wp:inline distT="0" distB="0" distL="0" distR="0" wp14:anchorId="6FFD770B" wp14:editId="0D70A100">
            <wp:extent cx="5142135" cy="5943600"/>
            <wp:effectExtent l="0" t="0" r="1905" b="0"/>
            <wp:docPr id="240922038"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22038" name="Imagen 12" descr="Interfaz de usuario gráfica, Texto, Aplicación&#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52519" cy="5955603"/>
                    </a:xfrm>
                    <a:prstGeom prst="rect">
                      <a:avLst/>
                    </a:prstGeom>
                    <a:noFill/>
                    <a:ln>
                      <a:noFill/>
                    </a:ln>
                  </pic:spPr>
                </pic:pic>
              </a:graphicData>
            </a:graphic>
          </wp:inline>
        </w:drawing>
      </w:r>
    </w:p>
    <w:p w14:paraId="5EA68E74" w14:textId="1D7102BF" w:rsidR="00693D4D" w:rsidRPr="00995558" w:rsidRDefault="00693D4D" w:rsidP="00693D4D">
      <w:pPr>
        <w:pStyle w:val="TituloApartado1"/>
      </w:pPr>
      <w:r>
        <w:lastRenderedPageBreak/>
        <w:t>Game</w:t>
      </w:r>
    </w:p>
    <w:p w14:paraId="6C9DC9AC" w14:textId="1DE58EFB" w:rsidR="00693D4D" w:rsidRPr="00693D4D" w:rsidRDefault="00693D4D" w:rsidP="00693D4D">
      <w:r w:rsidRPr="00693D4D">
        <w:t>The Game Page can be accessed from the Home Page or the main navigation bar. It features a fun Head or Tails game where the user can choose between "Heads" or "Tails" and flip a virtual coin. The game</w:t>
      </w:r>
      <w:r w:rsidRPr="00693D4D">
        <w:t xml:space="preserve"> </w:t>
      </w:r>
      <w:r w:rsidRPr="00693D4D">
        <w:t>includes animations</w:t>
      </w:r>
      <w:r w:rsidRPr="00693D4D">
        <w:t xml:space="preserve"> and</w:t>
      </w:r>
      <w:r w:rsidRPr="00693D4D">
        <w:t xml:space="preserve"> keeps track of the player's wins and losses.</w:t>
      </w:r>
    </w:p>
    <w:p w14:paraId="7C4EAD56" w14:textId="4236F0A6" w:rsidR="00693D4D" w:rsidRPr="00693D4D" w:rsidRDefault="00693D4D" w:rsidP="00693D4D">
      <w:pPr>
        <w:rPr>
          <w:b/>
          <w:bCs/>
        </w:rPr>
      </w:pPr>
      <w:r w:rsidRPr="00693D4D">
        <w:rPr>
          <w:b/>
          <w:bCs/>
        </w:rPr>
        <w:t xml:space="preserve">Coin Imagery and Design </w:t>
      </w:r>
    </w:p>
    <w:p w14:paraId="715CC522" w14:textId="56BD962C" w:rsidR="00693D4D" w:rsidRPr="00693D4D" w:rsidRDefault="00693D4D" w:rsidP="00693D4D">
      <w:r w:rsidRPr="00693D4D">
        <w:t>The coin images used in the game pay homage to two important symbols in Naples:</w:t>
      </w:r>
    </w:p>
    <w:p w14:paraId="0F03A42A" w14:textId="3D4766B6" w:rsidR="00693D4D" w:rsidRPr="00693D4D" w:rsidRDefault="00693D4D" w:rsidP="00693D4D">
      <w:pPr>
        <w:numPr>
          <w:ilvl w:val="0"/>
          <w:numId w:val="38"/>
        </w:numPr>
      </w:pPr>
      <w:r w:rsidRPr="00693D4D">
        <w:rPr>
          <w:b/>
          <w:bCs/>
        </w:rPr>
        <w:t>Heads</w:t>
      </w:r>
      <w:r w:rsidRPr="00693D4D">
        <w:t xml:space="preserve">: The coin's heads side features a design that </w:t>
      </w:r>
      <w:r w:rsidRPr="00693D4D">
        <w:t>honours</w:t>
      </w:r>
      <w:r w:rsidRPr="00693D4D">
        <w:t xml:space="preserve"> the new Federico II logo</w:t>
      </w:r>
      <w:r w:rsidRPr="00693D4D">
        <w:t>.</w:t>
      </w:r>
    </w:p>
    <w:p w14:paraId="19BD87A6" w14:textId="58B80589" w:rsidR="00693D4D" w:rsidRPr="00693D4D" w:rsidRDefault="00693D4D" w:rsidP="00693D4D">
      <w:pPr>
        <w:numPr>
          <w:ilvl w:val="0"/>
          <w:numId w:val="38"/>
        </w:numPr>
      </w:pPr>
      <w:r w:rsidRPr="00693D4D">
        <w:rPr>
          <w:b/>
          <w:bCs/>
        </w:rPr>
        <w:t>Tails</w:t>
      </w:r>
      <w:r w:rsidRPr="00693D4D">
        <w:t xml:space="preserve">: The coin's tails side pays tribute to the old </w:t>
      </w:r>
      <w:r w:rsidRPr="00693D4D">
        <w:t>University logo, before its change to Federico II.</w:t>
      </w:r>
      <w:r w:rsidRPr="00693D4D">
        <w:t xml:space="preserve"> </w:t>
      </w:r>
    </w:p>
    <w:p w14:paraId="71295328" w14:textId="7EFDD96A" w:rsidR="00693D4D" w:rsidRDefault="00693D4D" w:rsidP="00A66EA2">
      <w:pPr>
        <w:pStyle w:val="TituloApartado1"/>
      </w:pPr>
      <w:r>
        <w:rPr>
          <w:noProof/>
        </w:rPr>
        <w:drawing>
          <wp:inline distT="0" distB="0" distL="0" distR="0" wp14:anchorId="53E18125" wp14:editId="5B629A2C">
            <wp:extent cx="5573395" cy="4336415"/>
            <wp:effectExtent l="0" t="0" r="8255" b="6985"/>
            <wp:docPr id="148364500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45004" name="Imagen 14" descr="Interfaz de usuario gráfica, Texto, Aplicación&#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3395" cy="4336415"/>
                    </a:xfrm>
                    <a:prstGeom prst="rect">
                      <a:avLst/>
                    </a:prstGeom>
                    <a:noFill/>
                    <a:ln>
                      <a:noFill/>
                    </a:ln>
                  </pic:spPr>
                </pic:pic>
              </a:graphicData>
            </a:graphic>
          </wp:inline>
        </w:drawing>
      </w:r>
    </w:p>
    <w:p w14:paraId="0C91C579" w14:textId="45938286" w:rsidR="00FC1975" w:rsidRDefault="00A66EA2" w:rsidP="00A66EA2">
      <w:pPr>
        <w:pStyle w:val="TituloApartado1"/>
      </w:pPr>
      <w:r>
        <w:lastRenderedPageBreak/>
        <w:t>Re</w:t>
      </w:r>
      <w:r>
        <w:t>servations</w:t>
      </w:r>
    </w:p>
    <w:p w14:paraId="477B205F" w14:textId="77777777" w:rsidR="00A66EA2" w:rsidRPr="00693D4D" w:rsidRDefault="00A66EA2" w:rsidP="00A66EA2">
      <w:r w:rsidRPr="00A66EA2">
        <w:t xml:space="preserve">The Reservations Page can be accessed from the Home Page or the main navigation bar. It allows users to book various activities in Naples by filling out a form that includes the following details: </w:t>
      </w:r>
    </w:p>
    <w:p w14:paraId="5F2290A2" w14:textId="77777777" w:rsidR="00A66EA2" w:rsidRPr="00693D4D" w:rsidRDefault="00A66EA2" w:rsidP="00A66EA2">
      <w:r w:rsidRPr="00A66EA2">
        <w:t xml:space="preserve">• Activity selection (e.g., Pompeii, Vesuvius, Caserta Royal Palace) • Date and time preferences </w:t>
      </w:r>
    </w:p>
    <w:p w14:paraId="23E7C4AB" w14:textId="77777777" w:rsidR="00A66EA2" w:rsidRDefault="00A66EA2" w:rsidP="00A66EA2">
      <w:pPr>
        <w:rPr>
          <w:lang w:val="es-ES"/>
        </w:rPr>
      </w:pPr>
      <w:r w:rsidRPr="00A66EA2">
        <w:rPr>
          <w:lang w:val="es-ES"/>
        </w:rPr>
        <w:t>• Email (</w:t>
      </w:r>
      <w:proofErr w:type="spellStart"/>
      <w:r w:rsidRPr="00A66EA2">
        <w:rPr>
          <w:lang w:val="es-ES"/>
        </w:rPr>
        <w:t>for</w:t>
      </w:r>
      <w:proofErr w:type="spellEnd"/>
      <w:r w:rsidRPr="00A66EA2">
        <w:rPr>
          <w:lang w:val="es-ES"/>
        </w:rPr>
        <w:t xml:space="preserve"> </w:t>
      </w:r>
      <w:proofErr w:type="spellStart"/>
      <w:r w:rsidRPr="00A66EA2">
        <w:rPr>
          <w:lang w:val="es-ES"/>
        </w:rPr>
        <w:t>confirmation</w:t>
      </w:r>
      <w:proofErr w:type="spellEnd"/>
      <w:r w:rsidRPr="00A66EA2">
        <w:rPr>
          <w:lang w:val="es-ES"/>
        </w:rPr>
        <w:t xml:space="preserve">) </w:t>
      </w:r>
    </w:p>
    <w:p w14:paraId="23772AF2" w14:textId="77777777" w:rsidR="00693D4D" w:rsidRDefault="00A66EA2" w:rsidP="00A66EA2">
      <w:r w:rsidRPr="00A66EA2">
        <w:t xml:space="preserve">• Number of people </w:t>
      </w:r>
    </w:p>
    <w:p w14:paraId="7C534614" w14:textId="6C841DC6" w:rsidR="00A66EA2" w:rsidRPr="00A66EA2" w:rsidRDefault="00A66EA2" w:rsidP="00A66EA2">
      <w:r w:rsidRPr="00A66EA2">
        <w:t>The submitted reservation data is stored in a database, and users must be registered to book any activity. If the user is not registered, they will be prompted to register before proceeding.</w:t>
      </w:r>
    </w:p>
    <w:p w14:paraId="699FFD4F" w14:textId="77777777" w:rsidR="00693D4D" w:rsidRDefault="00A66EA2" w:rsidP="00A66EA2">
      <w:r w:rsidRPr="00A66EA2">
        <w:rPr>
          <w:b/>
          <w:bCs/>
        </w:rPr>
        <w:t>Form Validation and Error Handling</w:t>
      </w:r>
      <w:r w:rsidRPr="00A66EA2">
        <w:t xml:space="preserve"> </w:t>
      </w:r>
    </w:p>
    <w:p w14:paraId="21B45591" w14:textId="39C5A394" w:rsidR="00A66EA2" w:rsidRPr="00A66EA2" w:rsidRDefault="00A66EA2" w:rsidP="00A66EA2">
      <w:r w:rsidRPr="00A66EA2">
        <w:t>Errors are triggered if:</w:t>
      </w:r>
    </w:p>
    <w:p w14:paraId="1E436F86" w14:textId="77777777" w:rsidR="00A66EA2" w:rsidRPr="00A66EA2" w:rsidRDefault="00A66EA2" w:rsidP="00A66EA2">
      <w:pPr>
        <w:numPr>
          <w:ilvl w:val="0"/>
          <w:numId w:val="37"/>
        </w:numPr>
      </w:pPr>
      <w:r w:rsidRPr="00A66EA2">
        <w:t>The email and repeated email do not match: Ensures the user's email is consistent across both fields.</w:t>
      </w:r>
    </w:p>
    <w:p w14:paraId="1C1A24F9" w14:textId="77777777" w:rsidR="00A66EA2" w:rsidRPr="00A66EA2" w:rsidRDefault="00A66EA2" w:rsidP="00A66EA2">
      <w:pPr>
        <w:numPr>
          <w:ilvl w:val="0"/>
          <w:numId w:val="37"/>
        </w:numPr>
      </w:pPr>
      <w:r w:rsidRPr="00A66EA2">
        <w:t>An invalid email format is entered: The email must follow the correct syntax, such as:</w:t>
      </w:r>
    </w:p>
    <w:p w14:paraId="32092E43" w14:textId="77777777" w:rsidR="00A66EA2" w:rsidRPr="00A66EA2" w:rsidRDefault="00A66EA2" w:rsidP="00A66EA2">
      <w:pPr>
        <w:numPr>
          <w:ilvl w:val="1"/>
          <w:numId w:val="37"/>
        </w:numPr>
        <w:rPr>
          <w:lang w:val="es-ES"/>
        </w:rPr>
      </w:pPr>
      <w:proofErr w:type="spellStart"/>
      <w:r w:rsidRPr="00A66EA2">
        <w:rPr>
          <w:lang w:val="es-ES"/>
        </w:rPr>
        <w:t>Including</w:t>
      </w:r>
      <w:proofErr w:type="spellEnd"/>
      <w:r w:rsidRPr="00A66EA2">
        <w:rPr>
          <w:lang w:val="es-ES"/>
        </w:rPr>
        <w:t xml:space="preserve"> </w:t>
      </w:r>
      <w:proofErr w:type="spellStart"/>
      <w:r w:rsidRPr="00A66EA2">
        <w:rPr>
          <w:lang w:val="es-ES"/>
        </w:rPr>
        <w:t>an</w:t>
      </w:r>
      <w:proofErr w:type="spellEnd"/>
      <w:r w:rsidRPr="00A66EA2">
        <w:rPr>
          <w:lang w:val="es-ES"/>
        </w:rPr>
        <w:t xml:space="preserve"> "@" symbol.</w:t>
      </w:r>
    </w:p>
    <w:p w14:paraId="254096F5" w14:textId="77777777" w:rsidR="00A66EA2" w:rsidRPr="00A66EA2" w:rsidRDefault="00A66EA2" w:rsidP="00A66EA2">
      <w:pPr>
        <w:numPr>
          <w:ilvl w:val="1"/>
          <w:numId w:val="37"/>
        </w:numPr>
      </w:pPr>
      <w:r w:rsidRPr="00A66EA2">
        <w:t>A valid domain name (e.g., example.com).</w:t>
      </w:r>
    </w:p>
    <w:p w14:paraId="39EC0DF2" w14:textId="77777777" w:rsidR="00A66EA2" w:rsidRPr="00A66EA2" w:rsidRDefault="00A66EA2" w:rsidP="00A66EA2">
      <w:pPr>
        <w:numPr>
          <w:ilvl w:val="1"/>
          <w:numId w:val="37"/>
        </w:numPr>
      </w:pPr>
      <w:r w:rsidRPr="00A66EA2">
        <w:t>No spaces or invalid characters.</w:t>
      </w:r>
    </w:p>
    <w:p w14:paraId="2FDFC7B2" w14:textId="77777777" w:rsidR="00A66EA2" w:rsidRPr="00A66EA2" w:rsidRDefault="00A66EA2" w:rsidP="00A66EA2">
      <w:pPr>
        <w:numPr>
          <w:ilvl w:val="0"/>
          <w:numId w:val="37"/>
        </w:numPr>
      </w:pPr>
      <w:r w:rsidRPr="00A66EA2">
        <w:t>The user has already made a reservation for the selected activity at the chosen time: Conflicts with existing bookings are checked against the database.</w:t>
      </w:r>
    </w:p>
    <w:p w14:paraId="36FCB5C8" w14:textId="77777777" w:rsidR="00A66EA2" w:rsidRPr="00A66EA2" w:rsidRDefault="00A66EA2" w:rsidP="00A66EA2">
      <w:pPr>
        <w:numPr>
          <w:ilvl w:val="0"/>
          <w:numId w:val="37"/>
        </w:numPr>
      </w:pPr>
      <w:r w:rsidRPr="00A66EA2">
        <w:t>Any required field is left empty: All fields must be filled out correctly to complete the reservation.</w:t>
      </w:r>
    </w:p>
    <w:p w14:paraId="17D68363" w14:textId="77777777" w:rsidR="00A66EA2" w:rsidRPr="00A66EA2" w:rsidRDefault="00A66EA2" w:rsidP="00A66EA2">
      <w:r w:rsidRPr="00A66EA2">
        <w:t>If any validation errors occur, the form will display an appropriate error message, asking users to correct the input before proceeding with the reservation. Once all details are valid, the reservation is added to the database, confirming the booking.</w:t>
      </w:r>
    </w:p>
    <w:p w14:paraId="7F4F7374" w14:textId="77777777" w:rsidR="00FC1975" w:rsidRDefault="00FC1975" w:rsidP="004B46F2"/>
    <w:p w14:paraId="5F09A88B" w14:textId="4FE16CBB" w:rsidR="00FC1975" w:rsidRDefault="00693D4D" w:rsidP="004B46F2">
      <w:r>
        <w:rPr>
          <w:noProof/>
        </w:rPr>
        <w:drawing>
          <wp:inline distT="0" distB="0" distL="0" distR="0" wp14:anchorId="15AD068B" wp14:editId="773C324D">
            <wp:extent cx="5573395" cy="5100320"/>
            <wp:effectExtent l="0" t="0" r="8255" b="5080"/>
            <wp:docPr id="502434381"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34381" name="Imagen 13" descr="Interfaz de usuario gráfica, Aplicación&#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3395" cy="5100320"/>
                    </a:xfrm>
                    <a:prstGeom prst="rect">
                      <a:avLst/>
                    </a:prstGeom>
                    <a:noFill/>
                    <a:ln>
                      <a:noFill/>
                    </a:ln>
                  </pic:spPr>
                </pic:pic>
              </a:graphicData>
            </a:graphic>
          </wp:inline>
        </w:drawing>
      </w:r>
    </w:p>
    <w:p w14:paraId="1002D92E" w14:textId="140DE6CA" w:rsidR="00FC1975" w:rsidRDefault="00FC1975" w:rsidP="004B46F2"/>
    <w:p w14:paraId="70B753A1" w14:textId="77777777" w:rsidR="00FC1975" w:rsidRDefault="00FC1975" w:rsidP="004B46F2"/>
    <w:p w14:paraId="3BF4ED27" w14:textId="77777777" w:rsidR="00FC1975" w:rsidRDefault="00FC1975" w:rsidP="004B46F2"/>
    <w:p w14:paraId="720EEBF0" w14:textId="77777777" w:rsidR="00FC1975" w:rsidRDefault="00FC1975" w:rsidP="004B46F2"/>
    <w:p w14:paraId="23D10E04" w14:textId="77777777" w:rsidR="00FC1975" w:rsidRDefault="00FC1975" w:rsidP="004B46F2"/>
    <w:p w14:paraId="5228A63A" w14:textId="77777777" w:rsidR="00FC1975" w:rsidRDefault="00FC1975" w:rsidP="004B46F2"/>
    <w:p w14:paraId="01ACA331" w14:textId="77777777" w:rsidR="00FC1975" w:rsidRDefault="00FC1975" w:rsidP="004B46F2"/>
    <w:p w14:paraId="6940667C" w14:textId="77777777" w:rsidR="00A66EA2" w:rsidRPr="004B46F2" w:rsidRDefault="00A66EA2" w:rsidP="004B46F2"/>
    <w:p w14:paraId="6B366108" w14:textId="325732EB" w:rsidR="005A1803" w:rsidRPr="00995558" w:rsidRDefault="005A1803" w:rsidP="005A1803">
      <w:pPr>
        <w:pStyle w:val="TituloApartado1"/>
      </w:pPr>
      <w:r w:rsidRPr="00995558">
        <w:lastRenderedPageBreak/>
        <w:t xml:space="preserve"> </w:t>
      </w:r>
      <w:r w:rsidR="00425FFE">
        <w:t>Registry</w:t>
      </w:r>
    </w:p>
    <w:p w14:paraId="51632472" w14:textId="2856EE61" w:rsidR="00425FFE" w:rsidRPr="00A138C8" w:rsidRDefault="00425FFE" w:rsidP="004B46F2">
      <w:r>
        <w:rPr>
          <w:noProof/>
        </w:rPr>
        <w:drawing>
          <wp:inline distT="0" distB="0" distL="0" distR="0" wp14:anchorId="65CADCCA" wp14:editId="0C74CD74">
            <wp:extent cx="5573395" cy="3698240"/>
            <wp:effectExtent l="0" t="0" r="8255" b="0"/>
            <wp:docPr id="999433480" name="Imagen 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33480" name="Imagen 6" descr="Interfaz de usuario gráfica, Sitio web&#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3395" cy="3698240"/>
                    </a:xfrm>
                    <a:prstGeom prst="rect">
                      <a:avLst/>
                    </a:prstGeom>
                    <a:noFill/>
                    <a:ln>
                      <a:noFill/>
                    </a:ln>
                  </pic:spPr>
                </pic:pic>
              </a:graphicData>
            </a:graphic>
          </wp:inline>
        </w:drawing>
      </w:r>
    </w:p>
    <w:p w14:paraId="651E7EC7" w14:textId="77777777" w:rsidR="00FC1975" w:rsidRPr="00FC1975" w:rsidRDefault="00FC1975" w:rsidP="00FC1975">
      <w:r w:rsidRPr="00FC1975">
        <w:t>The Registry Page can be accessed from the Home Page or the Reservations Page. It features a form that collects the following user details:</w:t>
      </w:r>
    </w:p>
    <w:p w14:paraId="5DF276ED" w14:textId="77777777" w:rsidR="00FC1975" w:rsidRPr="00FC1975" w:rsidRDefault="00FC1975" w:rsidP="00FC1975">
      <w:pPr>
        <w:numPr>
          <w:ilvl w:val="0"/>
          <w:numId w:val="32"/>
        </w:numPr>
        <w:rPr>
          <w:lang w:val="es-ES"/>
        </w:rPr>
      </w:pPr>
      <w:proofErr w:type="spellStart"/>
      <w:r w:rsidRPr="00FC1975">
        <w:rPr>
          <w:b/>
          <w:bCs/>
          <w:lang w:val="es-ES"/>
        </w:rPr>
        <w:t>Username</w:t>
      </w:r>
      <w:proofErr w:type="spellEnd"/>
    </w:p>
    <w:p w14:paraId="39C94BBF" w14:textId="77777777" w:rsidR="00FC1975" w:rsidRPr="00FC1975" w:rsidRDefault="00FC1975" w:rsidP="00FC1975">
      <w:pPr>
        <w:numPr>
          <w:ilvl w:val="0"/>
          <w:numId w:val="32"/>
        </w:numPr>
        <w:rPr>
          <w:lang w:val="es-ES"/>
        </w:rPr>
      </w:pPr>
      <w:r w:rsidRPr="00FC1975">
        <w:rPr>
          <w:b/>
          <w:bCs/>
          <w:lang w:val="es-ES"/>
        </w:rPr>
        <w:t>Email</w:t>
      </w:r>
    </w:p>
    <w:p w14:paraId="7A6BBC91" w14:textId="77777777" w:rsidR="00FC1975" w:rsidRPr="00FC1975" w:rsidRDefault="00FC1975" w:rsidP="00FC1975">
      <w:pPr>
        <w:numPr>
          <w:ilvl w:val="0"/>
          <w:numId w:val="32"/>
        </w:numPr>
        <w:rPr>
          <w:lang w:val="es-ES"/>
        </w:rPr>
      </w:pPr>
      <w:proofErr w:type="spellStart"/>
      <w:r w:rsidRPr="00FC1975">
        <w:rPr>
          <w:b/>
          <w:bCs/>
          <w:lang w:val="es-ES"/>
        </w:rPr>
        <w:t>Password</w:t>
      </w:r>
      <w:proofErr w:type="spellEnd"/>
    </w:p>
    <w:p w14:paraId="122E133F" w14:textId="77777777" w:rsidR="00FC1975" w:rsidRPr="00FC1975" w:rsidRDefault="00FC1975" w:rsidP="00FC1975">
      <w:r w:rsidRPr="00FC1975">
        <w:t>The submitted data is stored in a database, managed using PHP. Users must be registered to make reservations, ensuring proper account validation.</w:t>
      </w:r>
    </w:p>
    <w:p w14:paraId="0CA50213" w14:textId="77777777" w:rsidR="00FC1975" w:rsidRPr="00FC1975" w:rsidRDefault="00FC1975" w:rsidP="00FC1975">
      <w:pPr>
        <w:rPr>
          <w:b/>
          <w:bCs/>
        </w:rPr>
      </w:pPr>
      <w:r w:rsidRPr="00FC1975">
        <w:rPr>
          <w:b/>
          <w:bCs/>
        </w:rPr>
        <w:t>Form Validation and Error Handling</w:t>
      </w:r>
    </w:p>
    <w:p w14:paraId="314D507F" w14:textId="3AC8202E" w:rsidR="00FC1975" w:rsidRPr="00FC1975" w:rsidRDefault="00FC1975" w:rsidP="00FC1975">
      <w:r w:rsidRPr="00FC1975">
        <w:t>The registry form includes error handling</w:t>
      </w:r>
      <w:r>
        <w:t xml:space="preserve"> with JS</w:t>
      </w:r>
      <w:r w:rsidRPr="00FC1975">
        <w:t xml:space="preserve"> to ensure data prevent invalid submissions. Errors are triggered if:</w:t>
      </w:r>
    </w:p>
    <w:p w14:paraId="7E15D773" w14:textId="77777777" w:rsidR="00FC1975" w:rsidRPr="00FC1975" w:rsidRDefault="00FC1975" w:rsidP="00FC1975">
      <w:pPr>
        <w:numPr>
          <w:ilvl w:val="0"/>
          <w:numId w:val="33"/>
        </w:numPr>
      </w:pPr>
      <w:r w:rsidRPr="00FC1975">
        <w:rPr>
          <w:b/>
          <w:bCs/>
        </w:rPr>
        <w:t>Any field is left empty</w:t>
      </w:r>
      <w:r w:rsidRPr="00FC1975">
        <w:t>: All fields are mandatory.</w:t>
      </w:r>
    </w:p>
    <w:p w14:paraId="26F74346" w14:textId="77777777" w:rsidR="00FC1975" w:rsidRPr="00FC1975" w:rsidRDefault="00FC1975" w:rsidP="00FC1975">
      <w:pPr>
        <w:numPr>
          <w:ilvl w:val="0"/>
          <w:numId w:val="33"/>
        </w:numPr>
      </w:pPr>
      <w:r w:rsidRPr="00FC1975">
        <w:rPr>
          <w:b/>
          <w:bCs/>
        </w:rPr>
        <w:t>The username or email already exists</w:t>
      </w:r>
      <w:r w:rsidRPr="00FC1975">
        <w:t>: Duplicate entries are checked against the database.</w:t>
      </w:r>
    </w:p>
    <w:p w14:paraId="76DCAEDD" w14:textId="77777777" w:rsidR="00FC1975" w:rsidRPr="00FC1975" w:rsidRDefault="00FC1975" w:rsidP="00FC1975">
      <w:pPr>
        <w:numPr>
          <w:ilvl w:val="0"/>
          <w:numId w:val="33"/>
        </w:numPr>
      </w:pPr>
      <w:r w:rsidRPr="00FC1975">
        <w:rPr>
          <w:b/>
          <w:bCs/>
        </w:rPr>
        <w:lastRenderedPageBreak/>
        <w:t>The email format is invalid</w:t>
      </w:r>
      <w:r w:rsidRPr="00FC1975">
        <w:t>: The email must follow proper syntax rules, such as:</w:t>
      </w:r>
    </w:p>
    <w:p w14:paraId="0B2D5DB5" w14:textId="77777777" w:rsidR="00FC1975" w:rsidRPr="00FC1975" w:rsidRDefault="00FC1975" w:rsidP="00FC1975">
      <w:pPr>
        <w:numPr>
          <w:ilvl w:val="1"/>
          <w:numId w:val="33"/>
        </w:numPr>
        <w:rPr>
          <w:lang w:val="es-ES"/>
        </w:rPr>
      </w:pPr>
      <w:proofErr w:type="spellStart"/>
      <w:r w:rsidRPr="00FC1975">
        <w:rPr>
          <w:lang w:val="es-ES"/>
        </w:rPr>
        <w:t>Including</w:t>
      </w:r>
      <w:proofErr w:type="spellEnd"/>
      <w:r w:rsidRPr="00FC1975">
        <w:rPr>
          <w:lang w:val="es-ES"/>
        </w:rPr>
        <w:t xml:space="preserve"> </w:t>
      </w:r>
      <w:proofErr w:type="spellStart"/>
      <w:r w:rsidRPr="00FC1975">
        <w:rPr>
          <w:lang w:val="es-ES"/>
        </w:rPr>
        <w:t>an</w:t>
      </w:r>
      <w:proofErr w:type="spellEnd"/>
      <w:r w:rsidRPr="00FC1975">
        <w:rPr>
          <w:lang w:val="es-ES"/>
        </w:rPr>
        <w:t xml:space="preserve"> "@" symbol.</w:t>
      </w:r>
    </w:p>
    <w:p w14:paraId="6670A153" w14:textId="77777777" w:rsidR="00FC1975" w:rsidRPr="00FC1975" w:rsidRDefault="00FC1975" w:rsidP="00FC1975">
      <w:pPr>
        <w:numPr>
          <w:ilvl w:val="1"/>
          <w:numId w:val="33"/>
        </w:numPr>
      </w:pPr>
      <w:r w:rsidRPr="00FC1975">
        <w:t>A valid domain name (e.g., example.com).</w:t>
      </w:r>
    </w:p>
    <w:p w14:paraId="09E9CC51" w14:textId="77777777" w:rsidR="00FC1975" w:rsidRPr="00FC1975" w:rsidRDefault="00FC1975" w:rsidP="00FC1975">
      <w:pPr>
        <w:numPr>
          <w:ilvl w:val="1"/>
          <w:numId w:val="33"/>
        </w:numPr>
      </w:pPr>
      <w:r w:rsidRPr="00FC1975">
        <w:t>No spaces or invalid characters.</w:t>
      </w:r>
    </w:p>
    <w:p w14:paraId="694FE6C3" w14:textId="77777777" w:rsidR="00FC1975" w:rsidRPr="00FC1975" w:rsidRDefault="00FC1975" w:rsidP="00FC1975">
      <w:r w:rsidRPr="00FC1975">
        <w:t>If any validation rule is violated, the form displays an appropriate error message, prompting users to correct their input.</w:t>
      </w:r>
    </w:p>
    <w:p w14:paraId="3B296A5E" w14:textId="77777777" w:rsidR="00373C40" w:rsidRPr="00995558" w:rsidRDefault="00373C40" w:rsidP="00A30A01"/>
    <w:sectPr w:rsidR="00373C40" w:rsidRPr="00995558" w:rsidSect="00C46E7D">
      <w:headerReference w:type="default" r:id="rId17"/>
      <w:footerReference w:type="default" r:id="rId18"/>
      <w:pgSz w:w="11906" w:h="16838" w:code="9"/>
      <w:pgMar w:top="1418" w:right="1286" w:bottom="1418" w:left="1843" w:header="1134"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D2B9FC" w14:textId="77777777" w:rsidR="00E26564" w:rsidRPr="00995558" w:rsidRDefault="00E26564" w:rsidP="00C50246">
      <w:pPr>
        <w:spacing w:line="240" w:lineRule="auto"/>
      </w:pPr>
      <w:r w:rsidRPr="00995558">
        <w:separator/>
      </w:r>
    </w:p>
  </w:endnote>
  <w:endnote w:type="continuationSeparator" w:id="0">
    <w:p w14:paraId="430B3829" w14:textId="77777777" w:rsidR="00E26564" w:rsidRPr="00995558" w:rsidRDefault="00E26564" w:rsidP="00C50246">
      <w:pPr>
        <w:spacing w:line="240" w:lineRule="auto"/>
      </w:pPr>
      <w:r w:rsidRPr="0099555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UnitOT-Light">
    <w:altName w:val="Calibri"/>
    <w:panose1 w:val="00000000000000000000"/>
    <w:charset w:val="00"/>
    <w:family w:val="swiss"/>
    <w:notTrueType/>
    <w:pitch w:val="variable"/>
    <w:sig w:usb0="800000EF" w:usb1="5000207B" w:usb2="00000028" w:usb3="00000000" w:csb0="00000001" w:csb1="00000000"/>
  </w:font>
  <w:font w:name="UnitOT-Medi">
    <w:altName w:val="Calibri"/>
    <w:panose1 w:val="00000000000000000000"/>
    <w:charset w:val="00"/>
    <w:family w:val="swiss"/>
    <w:notTrueType/>
    <w:pitch w:val="variable"/>
    <w:sig w:usb0="800000EF" w:usb1="5000207B" w:usb2="00000028"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35033" w14:textId="77777777" w:rsidR="0041334B" w:rsidRPr="00995558" w:rsidRDefault="00086720" w:rsidP="00086720">
    <w:pPr>
      <w:pStyle w:val="PiedepginaAsignatura"/>
      <w:ind w:firstLine="0"/>
      <w:jc w:val="both"/>
    </w:pPr>
    <w:r w:rsidRPr="00995558">
      <w:rPr>
        <w:noProof/>
      </w:rPr>
      <mc:AlternateContent>
        <mc:Choice Requires="wps">
          <w:drawing>
            <wp:anchor distT="0" distB="0" distL="114300" distR="252095" simplePos="0" relativeHeight="251701248" behindDoc="1" locked="0" layoutInCell="1" allowOverlap="0" wp14:anchorId="05D8775E" wp14:editId="5C680778">
              <wp:simplePos x="0" y="0"/>
              <wp:positionH relativeFrom="rightMargin">
                <wp:posOffset>142875</wp:posOffset>
              </wp:positionH>
              <wp:positionV relativeFrom="page">
                <wp:posOffset>10072417</wp:posOffset>
              </wp:positionV>
              <wp:extent cx="251460" cy="612000"/>
              <wp:effectExtent l="0" t="0" r="0" b="0"/>
              <wp:wrapTight wrapText="bothSides">
                <wp:wrapPolygon edited="0">
                  <wp:start x="0" y="0"/>
                  <wp:lineTo x="0" y="20860"/>
                  <wp:lineTo x="19636" y="20860"/>
                  <wp:lineTo x="19636" y="0"/>
                  <wp:lineTo x="0" y="0"/>
                </wp:wrapPolygon>
              </wp:wrapTight>
              <wp:docPr id="65" name="Rectángulo 65"/>
              <wp:cNvGraphicFramePr/>
              <a:graphic xmlns:a="http://schemas.openxmlformats.org/drawingml/2006/main">
                <a:graphicData uri="http://schemas.microsoft.com/office/word/2010/wordprocessingShape">
                  <wps:wsp>
                    <wps:cNvSpPr/>
                    <wps:spPr>
                      <a:xfrm>
                        <a:off x="0" y="0"/>
                        <a:ext cx="251460" cy="612000"/>
                      </a:xfrm>
                      <a:prstGeom prst="rect">
                        <a:avLst/>
                      </a:prstGeom>
                      <a:solidFill>
                        <a:srgbClr val="0098C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063A6E" w14:textId="77777777" w:rsidR="0041334B" w:rsidRPr="00995558" w:rsidRDefault="0041334B" w:rsidP="00656B43">
                          <w:pPr>
                            <w:jc w:val="center"/>
                            <w:rPr>
                              <w:rFonts w:cs="UnitOT-Light"/>
                              <w:color w:val="FFFFFF" w:themeColor="background1"/>
                              <w:sz w:val="20"/>
                              <w:szCs w:val="20"/>
                            </w:rPr>
                          </w:pPr>
                          <w:r w:rsidRPr="00995558">
                            <w:rPr>
                              <w:rFonts w:cs="UnitOT-Light"/>
                              <w:color w:val="FFFFFF" w:themeColor="background1"/>
                              <w:sz w:val="20"/>
                              <w:szCs w:val="20"/>
                            </w:rPr>
                            <w:fldChar w:fldCharType="begin"/>
                          </w:r>
                          <w:r w:rsidRPr="00995558">
                            <w:rPr>
                              <w:rFonts w:cs="UnitOT-Light"/>
                              <w:color w:val="FFFFFF" w:themeColor="background1"/>
                              <w:sz w:val="20"/>
                              <w:szCs w:val="20"/>
                            </w:rPr>
                            <w:instrText>PAGE   \* MERGEFORMAT</w:instrText>
                          </w:r>
                          <w:r w:rsidRPr="00995558">
                            <w:rPr>
                              <w:rFonts w:cs="UnitOT-Light"/>
                              <w:color w:val="FFFFFF" w:themeColor="background1"/>
                              <w:sz w:val="20"/>
                              <w:szCs w:val="20"/>
                            </w:rPr>
                            <w:fldChar w:fldCharType="separate"/>
                          </w:r>
                          <w:r w:rsidR="00E5458C" w:rsidRPr="00995558">
                            <w:rPr>
                              <w:rFonts w:cs="UnitOT-Light"/>
                              <w:color w:val="FFFFFF" w:themeColor="background1"/>
                              <w:sz w:val="20"/>
                              <w:szCs w:val="20"/>
                            </w:rPr>
                            <w:t>2</w:t>
                          </w:r>
                          <w:r w:rsidRPr="00995558">
                            <w:rPr>
                              <w:rFonts w:cs="UnitOT-Light"/>
                              <w:color w:val="FFFFFF" w:themeColor="background1"/>
                              <w:sz w:val="20"/>
                              <w:szCs w:val="20"/>
                            </w:rPr>
                            <w:fldChar w:fldCharType="end"/>
                          </w:r>
                        </w:p>
                      </w:txbxContent>
                    </wps:txbx>
                    <wps:bodyPr rot="0" spcFirstLastPara="0" vertOverflow="overflow" horzOverflow="overflow" vert="horz" wrap="square" lIns="0" tIns="14400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8775E" id="Rectángulo 65" o:spid="_x0000_s1026" style="position:absolute;left:0;text-align:left;margin-left:11.25pt;margin-top:793.1pt;width:19.8pt;height:48.2pt;z-index:-251615232;visibility:visible;mso-wrap-style:square;mso-width-percent:0;mso-height-percent:0;mso-wrap-distance-left:9pt;mso-wrap-distance-top:0;mso-wrap-distance-right:19.85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" o:allowoverlap="f" fillcolor="#0098cd" stroked="f" strokeweight="1pt">
              <v:textbox inset="0,4mm,0">
                <w:txbxContent>
                  <w:p w14:paraId="35063A6E" w14:textId="77777777" w:rsidR="0041334B" w:rsidRPr="00995558" w:rsidRDefault="0041334B" w:rsidP="00656B43">
                    <w:pPr>
                      <w:jc w:val="center"/>
                      <w:rPr>
                        <w:rFonts w:cs="UnitOT-Light"/>
                        <w:color w:val="FFFFFF" w:themeColor="background1"/>
                        <w:sz w:val="20"/>
                        <w:szCs w:val="20"/>
                      </w:rPr>
                    </w:pPr>
                    <w:r w:rsidRPr="00995558">
                      <w:rPr>
                        <w:rFonts w:cs="UnitOT-Light"/>
                        <w:color w:val="FFFFFF" w:themeColor="background1"/>
                        <w:sz w:val="20"/>
                        <w:szCs w:val="20"/>
                      </w:rPr>
                      <w:fldChar w:fldCharType="begin"/>
                    </w:r>
                    <w:r w:rsidRPr="00995558">
                      <w:rPr>
                        <w:rFonts w:cs="UnitOT-Light"/>
                        <w:color w:val="FFFFFF" w:themeColor="background1"/>
                        <w:sz w:val="20"/>
                        <w:szCs w:val="20"/>
                      </w:rPr>
                      <w:instrText>PAGE   \* MERGEFORMAT</w:instrText>
                    </w:r>
                    <w:r w:rsidRPr="00995558">
                      <w:rPr>
                        <w:rFonts w:cs="UnitOT-Light"/>
                        <w:color w:val="FFFFFF" w:themeColor="background1"/>
                        <w:sz w:val="20"/>
                        <w:szCs w:val="20"/>
                      </w:rPr>
                      <w:fldChar w:fldCharType="separate"/>
                    </w:r>
                    <w:r w:rsidR="00E5458C" w:rsidRPr="00995558">
                      <w:rPr>
                        <w:rFonts w:cs="UnitOT-Light"/>
                        <w:color w:val="FFFFFF" w:themeColor="background1"/>
                        <w:sz w:val="20"/>
                        <w:szCs w:val="20"/>
                      </w:rPr>
                      <w:t>2</w:t>
                    </w:r>
                    <w:r w:rsidRPr="00995558">
                      <w:rPr>
                        <w:rFonts w:cs="UnitOT-Light"/>
                        <w:color w:val="FFFFFF" w:themeColor="background1"/>
                        <w:sz w:val="20"/>
                        <w:szCs w:val="20"/>
                      </w:rPr>
                      <w:fldChar w:fldCharType="end"/>
                    </w:r>
                  </w:p>
                </w:txbxContent>
              </v:textbox>
              <w10:wrap type="tight" anchorx="margin" anchory="page"/>
            </v:rect>
          </w:pict>
        </mc:Fallback>
      </mc:AlternateContent>
    </w:r>
    <w:r w:rsidR="0041334B" w:rsidRPr="00995558">
      <w:rPr>
        <w:noProof/>
      </w:rPr>
      <mc:AlternateContent>
        <mc:Choice Requires="wps">
          <w:drawing>
            <wp:anchor distT="0" distB="0" distL="114300" distR="114300" simplePos="0" relativeHeight="251750400" behindDoc="0" locked="1" layoutInCell="1" allowOverlap="1" wp14:anchorId="1DF37AE3" wp14:editId="20BE0659">
              <wp:simplePos x="0" y="0"/>
              <wp:positionH relativeFrom="column">
                <wp:posOffset>-2213610</wp:posOffset>
              </wp:positionH>
              <wp:positionV relativeFrom="page">
                <wp:posOffset>9321165</wp:posOffset>
              </wp:positionV>
              <wp:extent cx="2400935" cy="322580"/>
              <wp:effectExtent l="10478" t="8572" r="9842" b="9843"/>
              <wp:wrapNone/>
              <wp:docPr id="21" name="Cuadro de texto 21"/>
              <wp:cNvGraphicFramePr/>
              <a:graphic xmlns:a="http://schemas.openxmlformats.org/drawingml/2006/main">
                <a:graphicData uri="http://schemas.microsoft.com/office/word/2010/wordprocessingShape">
                  <wps:wsp>
                    <wps:cNvSpPr txBox="1"/>
                    <wps:spPr>
                      <a:xfrm rot="16200000">
                        <a:off x="0" y="0"/>
                        <a:ext cx="2400935" cy="322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FBAB93" w14:textId="77777777" w:rsidR="00DB09FC" w:rsidRPr="00995558" w:rsidRDefault="00EE442E" w:rsidP="00DB09FC">
                          <w:pPr>
                            <w:pStyle w:val="PiedepginaUNIRc"/>
                            <w:ind w:right="180"/>
                          </w:pPr>
                          <w:r w:rsidRPr="00995558">
                            <w:t xml:space="preserve">Federico II </w:t>
                          </w:r>
                          <w:r w:rsidR="00DB09FC" w:rsidRPr="00995558">
                            <w:t xml:space="preserve">– Computer </w:t>
                          </w:r>
                          <w:r w:rsidR="00FF1FF6" w:rsidRPr="00995558">
                            <w:t>Engineering</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F37AE3" id="_x0000_t202" coordsize="21600,21600" o:spt="202" path="m,l,21600r21600,l21600,xe">
              <v:stroke joinstyle="miter"/>
              <v:path gradientshapeok="t" o:connecttype="rect"/>
            </v:shapetype>
            <v:shape id="Cuadro de texto 21" o:spid="_x0000_s1027" type="#_x0000_t202" style="position:absolute;left:0;text-align:left;margin-left:-174.3pt;margin-top:733.95pt;width:189.05pt;height:25.4pt;rotation:-90;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" filled="f" stroked="f" strokeweight=".5pt">
              <v:textbox inset="0,0,0,0">
                <w:txbxContent>
                  <w:p w14:paraId="50FBAB93" w14:textId="77777777" w:rsidR="00DB09FC" w:rsidRPr="00995558" w:rsidRDefault="00EE442E" w:rsidP="00DB09FC">
                    <w:pPr>
                      <w:pStyle w:val="PiedepginaUNIRc"/>
                      <w:ind w:right="180"/>
                    </w:pPr>
                    <w:r w:rsidRPr="00995558">
                      <w:t xml:space="preserve">Federico II </w:t>
                    </w:r>
                    <w:r w:rsidR="00DB09FC" w:rsidRPr="00995558">
                      <w:t xml:space="preserve">– Computer </w:t>
                    </w:r>
                    <w:r w:rsidR="00FF1FF6" w:rsidRPr="00995558">
                      <w:t>Engineering</w:t>
                    </w:r>
                  </w:p>
                </w:txbxContent>
              </v:textbox>
              <w10:wrap anchory="page"/>
              <w10:anchorlock/>
            </v:shape>
          </w:pict>
        </mc:Fallback>
      </mc:AlternateContent>
    </w:r>
  </w:p>
  <w:p w14:paraId="67188466" w14:textId="1BB6D78D" w:rsidR="00EE442E" w:rsidRPr="00995558" w:rsidRDefault="00C66D3C" w:rsidP="00EE442E">
    <w:pPr>
      <w:pStyle w:val="PiedepginaSecciones"/>
      <w:rPr>
        <w:noProof w:val="0"/>
      </w:rPr>
    </w:pPr>
    <w:r>
      <w:rPr>
        <w:noProof w:val="0"/>
      </w:rPr>
      <w:t>Project</w:t>
    </w:r>
    <w:r w:rsidR="006A72ED" w:rsidRPr="00995558">
      <w:rPr>
        <w:noProof w:val="0"/>
      </w:rPr>
      <w:t xml:space="preserve"> for </w:t>
    </w:r>
    <w:r w:rsidRPr="00C66D3C">
      <w:rPr>
        <w:b/>
        <w:noProof w:val="0"/>
      </w:rPr>
      <w:t>Web Real-Time Communication</w:t>
    </w:r>
  </w:p>
  <w:p w14:paraId="329C2F06" w14:textId="77777777" w:rsidR="0041334B" w:rsidRPr="00995558" w:rsidRDefault="0041334B" w:rsidP="00B96994">
    <w:pPr>
      <w:pStyle w:val="PiedepginaSecciones"/>
      <w:rPr>
        <w:noProof w:val="0"/>
        <w:color w:val="77777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6D39AE" w14:textId="77777777" w:rsidR="00E26564" w:rsidRPr="00995558" w:rsidRDefault="00E26564" w:rsidP="00C50246">
      <w:pPr>
        <w:spacing w:line="240" w:lineRule="auto"/>
      </w:pPr>
      <w:r w:rsidRPr="00995558">
        <w:separator/>
      </w:r>
    </w:p>
  </w:footnote>
  <w:footnote w:type="continuationSeparator" w:id="0">
    <w:p w14:paraId="6773A4CE" w14:textId="77777777" w:rsidR="00E26564" w:rsidRPr="00995558" w:rsidRDefault="00E26564" w:rsidP="00C50246">
      <w:pPr>
        <w:spacing w:line="240" w:lineRule="auto"/>
      </w:pPr>
      <w:r w:rsidRPr="0099555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UNIR30"/>
      <w:tblW w:w="0" w:type="auto"/>
      <w:jc w:val="left"/>
      <w:tblCellMar>
        <w:top w:w="11" w:type="dxa"/>
        <w:bottom w:w="11" w:type="dxa"/>
      </w:tblCellMar>
      <w:tblLook w:val="04A0" w:firstRow="1" w:lastRow="0" w:firstColumn="1" w:lastColumn="0" w:noHBand="0" w:noVBand="1"/>
    </w:tblPr>
    <w:tblGrid>
      <w:gridCol w:w="1457"/>
      <w:gridCol w:w="3118"/>
      <w:gridCol w:w="1276"/>
      <w:gridCol w:w="1980"/>
    </w:tblGrid>
    <w:tr w:rsidR="006A72ED" w:rsidRPr="00995558" w14:paraId="7EE1A9D2" w14:textId="77777777" w:rsidTr="00EE442E">
      <w:trPr>
        <w:cnfStyle w:val="100000000000" w:firstRow="1" w:lastRow="0" w:firstColumn="0" w:lastColumn="0" w:oddVBand="0" w:evenVBand="0" w:oddHBand="0" w:evenHBand="0" w:firstRowFirstColumn="0" w:firstRowLastColumn="0" w:lastRowFirstColumn="0" w:lastRowLastColumn="0"/>
        <w:trHeight w:val="283"/>
        <w:jc w:val="left"/>
      </w:trPr>
      <w:tc>
        <w:tcPr>
          <w:tcW w:w="1457" w:type="dxa"/>
          <w:vMerge w:val="restart"/>
          <w:tcBorders>
            <w:left w:val="single" w:sz="4" w:space="0" w:color="0098CD"/>
          </w:tcBorders>
        </w:tcPr>
        <w:p w14:paraId="6FA7D985" w14:textId="15C496B4" w:rsidR="006A72ED" w:rsidRPr="00995558" w:rsidRDefault="00C66D3C" w:rsidP="00C65063">
          <w:pPr>
            <w:pStyle w:val="Textocajaactividades"/>
            <w:rPr>
              <w:color w:val="0098CD"/>
            </w:rPr>
          </w:pPr>
          <w:r>
            <w:rPr>
              <w:rFonts w:cs="UnitOT-Light"/>
              <w:bCs/>
              <w:color w:val="0098CD"/>
              <w:sz w:val="20"/>
              <w:szCs w:val="20"/>
            </w:rPr>
            <w:t>WebRTC</w:t>
          </w:r>
        </w:p>
      </w:tc>
      <w:tc>
        <w:tcPr>
          <w:tcW w:w="3118" w:type="dxa"/>
        </w:tcPr>
        <w:p w14:paraId="1550B968" w14:textId="77777777" w:rsidR="006A72ED" w:rsidRPr="00995558" w:rsidRDefault="006A72ED" w:rsidP="00A90972">
          <w:pPr>
            <w:pStyle w:val="Encabezado"/>
            <w:jc w:val="center"/>
            <w:rPr>
              <w:rFonts w:cs="UnitOT-Medi"/>
              <w:color w:val="0098CD"/>
              <w:sz w:val="22"/>
              <w:szCs w:val="22"/>
            </w:rPr>
          </w:pPr>
          <w:r w:rsidRPr="00995558">
            <w:rPr>
              <w:rFonts w:cs="UnitOT-Medi"/>
              <w:color w:val="0098CD"/>
              <w:sz w:val="22"/>
              <w:szCs w:val="22"/>
            </w:rPr>
            <w:t>Student information</w:t>
          </w:r>
        </w:p>
      </w:tc>
      <w:tc>
        <w:tcPr>
          <w:tcW w:w="1276" w:type="dxa"/>
          <w:tcBorders>
            <w:right w:val="single" w:sz="4" w:space="0" w:color="0098CD"/>
          </w:tcBorders>
        </w:tcPr>
        <w:p w14:paraId="54E58872" w14:textId="77777777" w:rsidR="006A72ED" w:rsidRPr="00995558" w:rsidRDefault="006A72ED" w:rsidP="00A90972">
          <w:pPr>
            <w:pStyle w:val="Encabezado"/>
            <w:jc w:val="center"/>
            <w:rPr>
              <w:rFonts w:cs="UnitOT-Medi"/>
              <w:color w:val="0098CD"/>
              <w:sz w:val="22"/>
              <w:szCs w:val="22"/>
            </w:rPr>
          </w:pPr>
          <w:r w:rsidRPr="00995558">
            <w:rPr>
              <w:rFonts w:cs="UnitOT-Medi"/>
              <w:color w:val="0098CD"/>
              <w:sz w:val="22"/>
              <w:szCs w:val="22"/>
            </w:rPr>
            <w:t>Date</w:t>
          </w:r>
        </w:p>
      </w:tc>
      <w:tc>
        <w:tcPr>
          <w:tcW w:w="1980" w:type="dxa"/>
          <w:tcBorders>
            <w:right w:val="single" w:sz="4" w:space="0" w:color="0098CD"/>
          </w:tcBorders>
        </w:tcPr>
        <w:p w14:paraId="04B06A10" w14:textId="38F36994" w:rsidR="006A72ED" w:rsidRPr="00995558" w:rsidRDefault="00C66D3C" w:rsidP="00A90972">
          <w:pPr>
            <w:pStyle w:val="Encabezado"/>
            <w:jc w:val="center"/>
            <w:rPr>
              <w:rFonts w:cs="UnitOT-Medi"/>
              <w:color w:val="0098CD"/>
              <w:sz w:val="22"/>
              <w:szCs w:val="22"/>
            </w:rPr>
          </w:pPr>
          <w:r>
            <w:rPr>
              <w:rFonts w:cs="UnitOT-Medi"/>
              <w:color w:val="0098CD"/>
              <w:sz w:val="22"/>
              <w:szCs w:val="22"/>
            </w:rPr>
            <w:t>Pin</w:t>
          </w:r>
        </w:p>
      </w:tc>
    </w:tr>
    <w:tr w:rsidR="006A72ED" w:rsidRPr="00995558" w14:paraId="4932F070" w14:textId="77777777" w:rsidTr="00EE442E">
      <w:trPr>
        <w:trHeight w:val="342"/>
        <w:jc w:val="left"/>
      </w:trPr>
      <w:tc>
        <w:tcPr>
          <w:tcW w:w="1457" w:type="dxa"/>
          <w:vMerge/>
          <w:tcBorders>
            <w:top w:val="single" w:sz="4" w:space="0" w:color="0098CD"/>
            <w:left w:val="single" w:sz="4" w:space="0" w:color="0098CD"/>
          </w:tcBorders>
        </w:tcPr>
        <w:p w14:paraId="323CDE77" w14:textId="77777777" w:rsidR="006A72ED" w:rsidRPr="00995558" w:rsidRDefault="006A72ED" w:rsidP="00C65063">
          <w:pPr>
            <w:pStyle w:val="Textocajaactividades"/>
          </w:pPr>
        </w:p>
      </w:tc>
      <w:tc>
        <w:tcPr>
          <w:tcW w:w="3118" w:type="dxa"/>
          <w:tcBorders>
            <w:top w:val="single" w:sz="4" w:space="0" w:color="0098CD"/>
            <w:bottom w:val="single" w:sz="4" w:space="0" w:color="0098CD"/>
          </w:tcBorders>
        </w:tcPr>
        <w:p w14:paraId="642F5AC3" w14:textId="77777777" w:rsidR="006A72ED" w:rsidRPr="00C33E3C" w:rsidRDefault="006B7A5D" w:rsidP="00A90972">
          <w:pPr>
            <w:pStyle w:val="Encabezado"/>
            <w:rPr>
              <w:sz w:val="22"/>
              <w:szCs w:val="22"/>
              <w:lang w:val="es-ES"/>
            </w:rPr>
          </w:pPr>
          <w:proofErr w:type="spellStart"/>
          <w:r w:rsidRPr="00C33E3C">
            <w:rPr>
              <w:sz w:val="22"/>
              <w:szCs w:val="22"/>
              <w:lang w:val="es-ES"/>
            </w:rPr>
            <w:t>Matricola</w:t>
          </w:r>
          <w:proofErr w:type="spellEnd"/>
          <w:r w:rsidRPr="00C33E3C">
            <w:rPr>
              <w:sz w:val="22"/>
              <w:szCs w:val="22"/>
              <w:lang w:val="es-ES"/>
            </w:rPr>
            <w:t xml:space="preserve"> N. 0001/24312</w:t>
          </w:r>
        </w:p>
        <w:p w14:paraId="07B9DB63" w14:textId="77777777" w:rsidR="00EE442E" w:rsidRPr="00C33E3C" w:rsidRDefault="00EE442E" w:rsidP="00A90972">
          <w:pPr>
            <w:pStyle w:val="Encabezado"/>
            <w:rPr>
              <w:sz w:val="22"/>
              <w:szCs w:val="22"/>
              <w:lang w:val="es-ES"/>
            </w:rPr>
          </w:pPr>
          <w:proofErr w:type="spellStart"/>
          <w:r w:rsidRPr="00C33E3C">
            <w:rPr>
              <w:sz w:val="22"/>
              <w:szCs w:val="22"/>
              <w:lang w:val="es-ES"/>
            </w:rPr>
            <w:t>Name</w:t>
          </w:r>
          <w:proofErr w:type="spellEnd"/>
          <w:r w:rsidRPr="00C33E3C">
            <w:rPr>
              <w:sz w:val="22"/>
              <w:szCs w:val="22"/>
              <w:lang w:val="es-ES"/>
            </w:rPr>
            <w:t xml:space="preserve">: Carlos Sampedro </w:t>
          </w:r>
          <w:proofErr w:type="spellStart"/>
          <w:r w:rsidRPr="00C33E3C">
            <w:rPr>
              <w:sz w:val="22"/>
              <w:szCs w:val="22"/>
              <w:lang w:val="es-ES"/>
            </w:rPr>
            <w:t>Mdz</w:t>
          </w:r>
          <w:proofErr w:type="spellEnd"/>
          <w:r w:rsidRPr="00C33E3C">
            <w:rPr>
              <w:sz w:val="22"/>
              <w:szCs w:val="22"/>
              <w:lang w:val="es-ES"/>
            </w:rPr>
            <w:t>.</w:t>
          </w:r>
        </w:p>
      </w:tc>
      <w:tc>
        <w:tcPr>
          <w:tcW w:w="1276" w:type="dxa"/>
          <w:tcBorders>
            <w:top w:val="single" w:sz="4" w:space="0" w:color="0098CD"/>
            <w:bottom w:val="single" w:sz="4" w:space="0" w:color="0098CD"/>
            <w:right w:val="single" w:sz="4" w:space="0" w:color="0098CD"/>
          </w:tcBorders>
        </w:tcPr>
        <w:p w14:paraId="002211B4" w14:textId="428E981E" w:rsidR="006A72ED" w:rsidRPr="00995558" w:rsidRDefault="00C66D3C" w:rsidP="009C1CA9">
          <w:pPr>
            <w:pStyle w:val="Encabezado"/>
            <w:jc w:val="center"/>
            <w:rPr>
              <w:rFonts w:asciiTheme="minorHAnsi" w:hAnsiTheme="minorHAnsi"/>
            </w:rPr>
          </w:pPr>
          <w:r>
            <w:rPr>
              <w:rFonts w:asciiTheme="minorHAnsi" w:hAnsiTheme="minorHAnsi"/>
            </w:rPr>
            <w:t>9</w:t>
          </w:r>
          <w:r w:rsidR="00681245" w:rsidRPr="00995558">
            <w:rPr>
              <w:rFonts w:asciiTheme="minorHAnsi" w:hAnsiTheme="minorHAnsi"/>
            </w:rPr>
            <w:t>-</w:t>
          </w:r>
          <w:r w:rsidR="00EE442E" w:rsidRPr="00995558">
            <w:rPr>
              <w:rFonts w:asciiTheme="minorHAnsi" w:hAnsiTheme="minorHAnsi"/>
            </w:rPr>
            <w:t>1</w:t>
          </w:r>
          <w:r w:rsidR="00681245" w:rsidRPr="00995558">
            <w:rPr>
              <w:rFonts w:asciiTheme="minorHAnsi" w:hAnsiTheme="minorHAnsi"/>
            </w:rPr>
            <w:t>-24</w:t>
          </w:r>
        </w:p>
      </w:tc>
      <w:tc>
        <w:tcPr>
          <w:tcW w:w="1980" w:type="dxa"/>
          <w:tcBorders>
            <w:top w:val="single" w:sz="4" w:space="0" w:color="0098CD"/>
            <w:bottom w:val="single" w:sz="4" w:space="0" w:color="0098CD"/>
            <w:right w:val="single" w:sz="4" w:space="0" w:color="0098CD"/>
          </w:tcBorders>
        </w:tcPr>
        <w:p w14:paraId="360DC45D" w14:textId="562EF845" w:rsidR="006A72ED" w:rsidRPr="00995558" w:rsidRDefault="00C66D3C" w:rsidP="009C1CA9">
          <w:pPr>
            <w:pStyle w:val="Encabezado"/>
            <w:jc w:val="center"/>
            <w:rPr>
              <w:rFonts w:asciiTheme="minorHAnsi" w:hAnsiTheme="minorHAnsi"/>
            </w:rPr>
          </w:pPr>
          <w:r w:rsidRPr="00C66D3C">
            <w:rPr>
              <w:rFonts w:asciiTheme="minorHAnsi" w:hAnsiTheme="minorHAnsi"/>
              <w:lang w:val="es-ES"/>
            </w:rPr>
            <w:t>75114</w:t>
          </w:r>
        </w:p>
      </w:tc>
    </w:tr>
    <w:tr w:rsidR="00EE442E" w:rsidRPr="004B46F2" w14:paraId="34950EF2" w14:textId="77777777" w:rsidTr="00EE442E">
      <w:trPr>
        <w:trHeight w:val="342"/>
        <w:jc w:val="left"/>
      </w:trPr>
      <w:tc>
        <w:tcPr>
          <w:tcW w:w="1457" w:type="dxa"/>
          <w:vMerge/>
          <w:tcBorders>
            <w:top w:val="single" w:sz="4" w:space="0" w:color="0098CD"/>
            <w:left w:val="single" w:sz="4" w:space="0" w:color="0098CD"/>
            <w:bottom w:val="single" w:sz="4" w:space="0" w:color="0098CD"/>
          </w:tcBorders>
        </w:tcPr>
        <w:p w14:paraId="423ED9F2" w14:textId="77777777" w:rsidR="00EE442E" w:rsidRPr="00995558" w:rsidRDefault="00EE442E" w:rsidP="00C65063">
          <w:pPr>
            <w:pStyle w:val="Textocajaactividades"/>
          </w:pPr>
        </w:p>
      </w:tc>
      <w:tc>
        <w:tcPr>
          <w:tcW w:w="3118" w:type="dxa"/>
          <w:vMerge w:val="restart"/>
          <w:tcBorders>
            <w:top w:val="single" w:sz="4" w:space="0" w:color="0098CD"/>
            <w:right w:val="single" w:sz="4" w:space="0" w:color="0098CD"/>
          </w:tcBorders>
        </w:tcPr>
        <w:p w14:paraId="1589770C" w14:textId="6C6ADE03" w:rsidR="00EE442E" w:rsidRPr="00C33E3C" w:rsidRDefault="00C66D3C" w:rsidP="00A90972">
          <w:pPr>
            <w:pStyle w:val="Encabezado"/>
            <w:rPr>
              <w:sz w:val="22"/>
              <w:szCs w:val="22"/>
              <w:lang w:val="es-ES"/>
            </w:rPr>
          </w:pPr>
          <w:r>
            <w:rPr>
              <w:sz w:val="22"/>
              <w:szCs w:val="22"/>
              <w:lang w:val="es-ES"/>
            </w:rPr>
            <w:t xml:space="preserve">Project </w:t>
          </w:r>
          <w:proofErr w:type="spellStart"/>
          <w:r>
            <w:rPr>
              <w:sz w:val="22"/>
              <w:szCs w:val="22"/>
              <w:lang w:val="es-ES"/>
            </w:rPr>
            <w:t>Documentation</w:t>
          </w:r>
          <w:proofErr w:type="spellEnd"/>
        </w:p>
      </w:tc>
      <w:tc>
        <w:tcPr>
          <w:tcW w:w="1276" w:type="dxa"/>
          <w:vMerge w:val="restart"/>
          <w:tcBorders>
            <w:top w:val="single" w:sz="4" w:space="0" w:color="0098CD"/>
            <w:left w:val="single" w:sz="4" w:space="0" w:color="0098CD"/>
            <w:bottom w:val="single" w:sz="4" w:space="0" w:color="0098CD"/>
            <w:right w:val="nil"/>
          </w:tcBorders>
        </w:tcPr>
        <w:p w14:paraId="55A8D450" w14:textId="77777777" w:rsidR="00EE442E" w:rsidRPr="00C33E3C" w:rsidRDefault="00EE442E" w:rsidP="009C1CA9">
          <w:pPr>
            <w:pStyle w:val="Encabezado"/>
            <w:jc w:val="center"/>
            <w:rPr>
              <w:rFonts w:asciiTheme="minorHAnsi" w:hAnsiTheme="minorHAnsi"/>
              <w:lang w:val="es-ES"/>
            </w:rPr>
          </w:pPr>
        </w:p>
      </w:tc>
      <w:tc>
        <w:tcPr>
          <w:tcW w:w="1980" w:type="dxa"/>
          <w:tcBorders>
            <w:top w:val="single" w:sz="4" w:space="0" w:color="0098CD"/>
            <w:left w:val="nil"/>
            <w:bottom w:val="nil"/>
            <w:right w:val="nil"/>
          </w:tcBorders>
        </w:tcPr>
        <w:p w14:paraId="48E5D7CF" w14:textId="77777777" w:rsidR="00EE442E" w:rsidRPr="00C33E3C" w:rsidRDefault="00EE442E" w:rsidP="009C1CA9">
          <w:pPr>
            <w:pStyle w:val="Encabezado"/>
            <w:jc w:val="center"/>
            <w:rPr>
              <w:rFonts w:asciiTheme="minorHAnsi" w:hAnsiTheme="minorHAnsi"/>
              <w:lang w:val="es-ES"/>
            </w:rPr>
          </w:pPr>
        </w:p>
      </w:tc>
    </w:tr>
    <w:tr w:rsidR="00EE442E" w:rsidRPr="004B46F2" w14:paraId="5725B329" w14:textId="77777777" w:rsidTr="00EE442E">
      <w:trPr>
        <w:trHeight w:val="342"/>
        <w:jc w:val="left"/>
      </w:trPr>
      <w:tc>
        <w:tcPr>
          <w:tcW w:w="1457" w:type="dxa"/>
          <w:vMerge/>
          <w:tcBorders>
            <w:top w:val="single" w:sz="4" w:space="0" w:color="0098CD"/>
            <w:left w:val="single" w:sz="4" w:space="0" w:color="0098CD"/>
          </w:tcBorders>
        </w:tcPr>
        <w:p w14:paraId="556B1F39" w14:textId="77777777" w:rsidR="00EE442E" w:rsidRPr="00C33E3C" w:rsidRDefault="00EE442E" w:rsidP="00A90972">
          <w:pPr>
            <w:pStyle w:val="Encabezado"/>
            <w:rPr>
              <w:lang w:val="es-ES"/>
            </w:rPr>
          </w:pPr>
        </w:p>
      </w:tc>
      <w:tc>
        <w:tcPr>
          <w:tcW w:w="3118" w:type="dxa"/>
          <w:vMerge/>
          <w:tcBorders>
            <w:right w:val="single" w:sz="4" w:space="0" w:color="0098CD"/>
          </w:tcBorders>
        </w:tcPr>
        <w:p w14:paraId="0999A839" w14:textId="77777777" w:rsidR="00EE442E" w:rsidRPr="00C33E3C" w:rsidRDefault="00EE442E" w:rsidP="00A90972">
          <w:pPr>
            <w:pStyle w:val="Encabezado"/>
            <w:rPr>
              <w:sz w:val="22"/>
              <w:szCs w:val="22"/>
              <w:lang w:val="es-ES"/>
            </w:rPr>
          </w:pPr>
        </w:p>
      </w:tc>
      <w:tc>
        <w:tcPr>
          <w:tcW w:w="1276" w:type="dxa"/>
          <w:vMerge/>
          <w:tcBorders>
            <w:top w:val="single" w:sz="4" w:space="0" w:color="0098CD"/>
            <w:left w:val="single" w:sz="4" w:space="0" w:color="0098CD"/>
            <w:bottom w:val="nil"/>
            <w:right w:val="nil"/>
          </w:tcBorders>
        </w:tcPr>
        <w:p w14:paraId="66D7565E" w14:textId="77777777" w:rsidR="00EE442E" w:rsidRPr="00C33E3C" w:rsidRDefault="00EE442E" w:rsidP="00A90972">
          <w:pPr>
            <w:pStyle w:val="Encabezado"/>
            <w:rPr>
              <w:lang w:val="es-ES"/>
            </w:rPr>
          </w:pPr>
        </w:p>
      </w:tc>
      <w:tc>
        <w:tcPr>
          <w:tcW w:w="1980" w:type="dxa"/>
          <w:tcBorders>
            <w:top w:val="nil"/>
            <w:left w:val="nil"/>
            <w:bottom w:val="nil"/>
            <w:right w:val="nil"/>
          </w:tcBorders>
        </w:tcPr>
        <w:p w14:paraId="6E192ECF" w14:textId="77777777" w:rsidR="00EE442E" w:rsidRPr="00C33E3C" w:rsidRDefault="00EE442E" w:rsidP="00A90972">
          <w:pPr>
            <w:pStyle w:val="Encabezado"/>
            <w:rPr>
              <w:lang w:val="es-ES"/>
            </w:rPr>
          </w:pPr>
        </w:p>
      </w:tc>
    </w:tr>
  </w:tbl>
  <w:p w14:paraId="5C56FE64" w14:textId="77777777" w:rsidR="00EE442E" w:rsidRPr="00C33E3C" w:rsidRDefault="00EE442E">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769E5"/>
    <w:multiLevelType w:val="multilevel"/>
    <w:tmpl w:val="A108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F4AD6"/>
    <w:multiLevelType w:val="multilevel"/>
    <w:tmpl w:val="8FF4F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B293D"/>
    <w:multiLevelType w:val="multilevel"/>
    <w:tmpl w:val="62FE0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450AA"/>
    <w:multiLevelType w:val="multilevel"/>
    <w:tmpl w:val="B37C3B20"/>
    <w:styleLink w:val="VietasUNIR"/>
    <w:lvl w:ilvl="0">
      <w:start w:val="1"/>
      <w:numFmt w:val="bullet"/>
      <w:lvlText w:val=""/>
      <w:lvlJc w:val="left"/>
      <w:pPr>
        <w:ind w:left="284" w:hanging="284"/>
      </w:pPr>
      <w:rPr>
        <w:rFonts w:ascii="Wingdings 3" w:hAnsi="Wingdings 3" w:hint="default"/>
        <w:color w:val="0098CD"/>
        <w:sz w:val="18"/>
      </w:rPr>
    </w:lvl>
    <w:lvl w:ilvl="1">
      <w:start w:val="1"/>
      <w:numFmt w:val="bullet"/>
      <w:lvlText w:val="•"/>
      <w:lvlJc w:val="left"/>
      <w:pPr>
        <w:ind w:left="567" w:hanging="283"/>
      </w:pPr>
      <w:rPr>
        <w:rFonts w:ascii="Calibri" w:hAnsi="Calibri" w:hint="default"/>
        <w:color w:val="0098CD"/>
        <w:sz w:val="22"/>
      </w:rPr>
    </w:lvl>
    <w:lvl w:ilvl="2">
      <w:start w:val="1"/>
      <w:numFmt w:val="bullet"/>
      <w:lvlText w:val=""/>
      <w:lvlJc w:val="left"/>
      <w:pPr>
        <w:ind w:left="851" w:hanging="284"/>
      </w:pPr>
      <w:rPr>
        <w:rFonts w:ascii="Wingdings" w:hAnsi="Wingdings" w:hint="default"/>
        <w:color w:val="0098CD"/>
        <w:sz w:val="22"/>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4" w15:restartNumberingAfterBreak="0">
    <w:nsid w:val="0D9B2D13"/>
    <w:multiLevelType w:val="multilevel"/>
    <w:tmpl w:val="BDCE3EC0"/>
    <w:lvl w:ilvl="0">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5" w15:restartNumberingAfterBreak="0">
    <w:nsid w:val="0E1A38D5"/>
    <w:multiLevelType w:val="multilevel"/>
    <w:tmpl w:val="FF3E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8C7F26"/>
    <w:multiLevelType w:val="multilevel"/>
    <w:tmpl w:val="761E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A06778"/>
    <w:multiLevelType w:val="hybridMultilevel"/>
    <w:tmpl w:val="5336AD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2E80564"/>
    <w:multiLevelType w:val="multilevel"/>
    <w:tmpl w:val="18361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7B3B4B"/>
    <w:multiLevelType w:val="multilevel"/>
    <w:tmpl w:val="DA2C4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FC3379"/>
    <w:multiLevelType w:val="multilevel"/>
    <w:tmpl w:val="CC1E1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142E51"/>
    <w:multiLevelType w:val="multilevel"/>
    <w:tmpl w:val="4534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EE4DB5"/>
    <w:multiLevelType w:val="hybridMultilevel"/>
    <w:tmpl w:val="CACEC5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DB84552"/>
    <w:multiLevelType w:val="multilevel"/>
    <w:tmpl w:val="1B62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8160A6"/>
    <w:multiLevelType w:val="multilevel"/>
    <w:tmpl w:val="2B42D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424316"/>
    <w:multiLevelType w:val="multilevel"/>
    <w:tmpl w:val="D19CF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8829AE"/>
    <w:multiLevelType w:val="hybridMultilevel"/>
    <w:tmpl w:val="637AAEC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A9257D4"/>
    <w:multiLevelType w:val="multilevel"/>
    <w:tmpl w:val="5726D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244B3F"/>
    <w:multiLevelType w:val="multilevel"/>
    <w:tmpl w:val="D2AA7930"/>
    <w:lvl w:ilvl="0">
      <w:start w:val="1"/>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19" w15:restartNumberingAfterBreak="0">
    <w:nsid w:val="3ECF406D"/>
    <w:multiLevelType w:val="hybridMultilevel"/>
    <w:tmpl w:val="91AE3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0CB7C21"/>
    <w:multiLevelType w:val="multilevel"/>
    <w:tmpl w:val="C4569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E653F7"/>
    <w:multiLevelType w:val="multilevel"/>
    <w:tmpl w:val="F4E6D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114D48"/>
    <w:multiLevelType w:val="multilevel"/>
    <w:tmpl w:val="10641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BF066D"/>
    <w:multiLevelType w:val="multilevel"/>
    <w:tmpl w:val="6D16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2A5E65"/>
    <w:multiLevelType w:val="multilevel"/>
    <w:tmpl w:val="14DA77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41442F"/>
    <w:multiLevelType w:val="multilevel"/>
    <w:tmpl w:val="07DE1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6D490C"/>
    <w:multiLevelType w:val="multilevel"/>
    <w:tmpl w:val="2884AE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F63CDB"/>
    <w:multiLevelType w:val="multilevel"/>
    <w:tmpl w:val="95C8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344E60"/>
    <w:multiLevelType w:val="multilevel"/>
    <w:tmpl w:val="0C267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2440D96"/>
    <w:multiLevelType w:val="multilevel"/>
    <w:tmpl w:val="B0E0186E"/>
    <w:styleLink w:val="NmeracinTest"/>
    <w:lvl w:ilvl="0">
      <w:start w:val="1"/>
      <w:numFmt w:val="decimal"/>
      <w:lvlText w:val="%1."/>
      <w:lvlJc w:val="center"/>
      <w:pPr>
        <w:ind w:left="284" w:hanging="284"/>
      </w:pPr>
      <w:rPr>
        <w:rFonts w:ascii="Calibri" w:hAnsi="Calibri" w:hint="default"/>
        <w:b/>
        <w:color w:val="0098CD"/>
        <w:sz w:val="24"/>
      </w:rPr>
    </w:lvl>
    <w:lvl w:ilvl="1">
      <w:start w:val="1"/>
      <w:numFmt w:val="upperLetter"/>
      <w:lvlText w:val="%2."/>
      <w:lvlJc w:val="left"/>
      <w:pPr>
        <w:ind w:left="567" w:hanging="283"/>
      </w:pPr>
      <w:rPr>
        <w:rFonts w:ascii="Calibri" w:hAnsi="Calibri" w:hint="default"/>
        <w:b w:val="0"/>
        <w:i w:val="0"/>
        <w:color w:val="333333"/>
        <w:sz w:val="24"/>
      </w:rPr>
    </w:lvl>
    <w:lvl w:ilvl="2">
      <w:start w:val="1"/>
      <w:numFmt w:val="lowerRoman"/>
      <w:lvlText w:val="%3."/>
      <w:lvlJc w:val="right"/>
      <w:pPr>
        <w:ind w:left="851" w:hanging="284"/>
      </w:pPr>
      <w:rPr>
        <w:rFonts w:ascii="Calibri" w:hAnsi="Calibri" w:hint="default"/>
        <w:b w:val="0"/>
        <w:i w:val="0"/>
        <w:color w:val="333333"/>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6A01683D"/>
    <w:multiLevelType w:val="multilevel"/>
    <w:tmpl w:val="6104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5D4437"/>
    <w:multiLevelType w:val="multilevel"/>
    <w:tmpl w:val="FCB6914A"/>
    <w:styleLink w:val="VietasUNIRcombinada"/>
    <w:lvl w:ilvl="0">
      <w:start w:val="1"/>
      <w:numFmt w:val="decimal"/>
      <w:lvlText w:val="%1."/>
      <w:lvlJc w:val="left"/>
      <w:pPr>
        <w:ind w:left="284" w:hanging="284"/>
      </w:pPr>
      <w:rPr>
        <w:rFonts w:ascii="Calibri" w:hAnsi="Calibri" w:hint="default"/>
        <w:b w:val="0"/>
        <w:i w:val="0"/>
        <w:color w:val="0098CD"/>
        <w:sz w:val="24"/>
      </w:rPr>
    </w:lvl>
    <w:lvl w:ilvl="1">
      <w:start w:val="1"/>
      <w:numFmt w:val="bullet"/>
      <w:lvlText w:val="•"/>
      <w:lvlJc w:val="left"/>
      <w:pPr>
        <w:ind w:left="709" w:hanging="283"/>
      </w:pPr>
      <w:rPr>
        <w:rFonts w:ascii="Calibri" w:hAnsi="Calibri" w:hint="default"/>
        <w:color w:val="0098CD"/>
        <w:sz w:val="22"/>
      </w:rPr>
    </w:lvl>
    <w:lvl w:ilvl="2">
      <w:start w:val="1"/>
      <w:numFmt w:val="bullet"/>
      <w:lvlText w:val=""/>
      <w:lvlJc w:val="left"/>
      <w:pPr>
        <w:ind w:left="1077" w:hanging="357"/>
      </w:pPr>
      <w:rPr>
        <w:rFonts w:ascii="Wingdings" w:hAnsi="Wingdings" w:hint="default"/>
        <w:color w:val="0098CD"/>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B40411E"/>
    <w:multiLevelType w:val="multilevel"/>
    <w:tmpl w:val="D28A7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A21CB5"/>
    <w:multiLevelType w:val="multilevel"/>
    <w:tmpl w:val="1C5EA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7C04B4"/>
    <w:multiLevelType w:val="multilevel"/>
    <w:tmpl w:val="20B41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EC6042"/>
    <w:multiLevelType w:val="multilevel"/>
    <w:tmpl w:val="13C6E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D76A3F"/>
    <w:multiLevelType w:val="multilevel"/>
    <w:tmpl w:val="9BDCB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D91239"/>
    <w:multiLevelType w:val="multilevel"/>
    <w:tmpl w:val="915E5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8374701">
    <w:abstractNumId w:val="3"/>
  </w:num>
  <w:num w:numId="2" w16cid:durableId="1362516803">
    <w:abstractNumId w:val="29"/>
  </w:num>
  <w:num w:numId="3" w16cid:durableId="757217353">
    <w:abstractNumId w:val="31"/>
  </w:num>
  <w:num w:numId="4" w16cid:durableId="21638307">
    <w:abstractNumId w:val="1"/>
  </w:num>
  <w:num w:numId="5" w16cid:durableId="1297419551">
    <w:abstractNumId w:val="17"/>
  </w:num>
  <w:num w:numId="6" w16cid:durableId="1790513002">
    <w:abstractNumId w:val="22"/>
  </w:num>
  <w:num w:numId="7" w16cid:durableId="1301693098">
    <w:abstractNumId w:val="5"/>
  </w:num>
  <w:num w:numId="8" w16cid:durableId="1679699442">
    <w:abstractNumId w:val="18"/>
  </w:num>
  <w:num w:numId="9" w16cid:durableId="305478232">
    <w:abstractNumId w:val="35"/>
  </w:num>
  <w:num w:numId="10" w16cid:durableId="856967759">
    <w:abstractNumId w:val="34"/>
  </w:num>
  <w:num w:numId="11" w16cid:durableId="848059781">
    <w:abstractNumId w:val="7"/>
  </w:num>
  <w:num w:numId="12" w16cid:durableId="1260870436">
    <w:abstractNumId w:val="4"/>
  </w:num>
  <w:num w:numId="13" w16cid:durableId="1094277918">
    <w:abstractNumId w:val="36"/>
  </w:num>
  <w:num w:numId="14" w16cid:durableId="1401755337">
    <w:abstractNumId w:val="27"/>
  </w:num>
  <w:num w:numId="15" w16cid:durableId="1716006389">
    <w:abstractNumId w:val="25"/>
  </w:num>
  <w:num w:numId="16" w16cid:durableId="878055902">
    <w:abstractNumId w:val="2"/>
  </w:num>
  <w:num w:numId="17" w16cid:durableId="1541820093">
    <w:abstractNumId w:val="8"/>
  </w:num>
  <w:num w:numId="18" w16cid:durableId="2103795114">
    <w:abstractNumId w:val="32"/>
  </w:num>
  <w:num w:numId="19" w16cid:durableId="263803379">
    <w:abstractNumId w:val="37"/>
  </w:num>
  <w:num w:numId="20" w16cid:durableId="948926818">
    <w:abstractNumId w:val="0"/>
  </w:num>
  <w:num w:numId="21" w16cid:durableId="1126698192">
    <w:abstractNumId w:val="33"/>
  </w:num>
  <w:num w:numId="22" w16cid:durableId="652099947">
    <w:abstractNumId w:val="24"/>
  </w:num>
  <w:num w:numId="23" w16cid:durableId="351347485">
    <w:abstractNumId w:val="15"/>
  </w:num>
  <w:num w:numId="24" w16cid:durableId="1123112822">
    <w:abstractNumId w:val="21"/>
  </w:num>
  <w:num w:numId="25" w16cid:durableId="1620916265">
    <w:abstractNumId w:val="6"/>
  </w:num>
  <w:num w:numId="26" w16cid:durableId="726143487">
    <w:abstractNumId w:val="12"/>
  </w:num>
  <w:num w:numId="27" w16cid:durableId="731005659">
    <w:abstractNumId w:val="23"/>
  </w:num>
  <w:num w:numId="28" w16cid:durableId="340474174">
    <w:abstractNumId w:val="13"/>
  </w:num>
  <w:num w:numId="29" w16cid:durableId="848446644">
    <w:abstractNumId w:val="10"/>
  </w:num>
  <w:num w:numId="30" w16cid:durableId="790127463">
    <w:abstractNumId w:val="19"/>
  </w:num>
  <w:num w:numId="31" w16cid:durableId="414396519">
    <w:abstractNumId w:val="16"/>
  </w:num>
  <w:num w:numId="32" w16cid:durableId="1129977168">
    <w:abstractNumId w:val="14"/>
  </w:num>
  <w:num w:numId="33" w16cid:durableId="556867617">
    <w:abstractNumId w:val="20"/>
  </w:num>
  <w:num w:numId="34" w16cid:durableId="1895893992">
    <w:abstractNumId w:val="9"/>
  </w:num>
  <w:num w:numId="35" w16cid:durableId="273943756">
    <w:abstractNumId w:val="11"/>
  </w:num>
  <w:num w:numId="36" w16cid:durableId="1004555019">
    <w:abstractNumId w:val="30"/>
  </w:num>
  <w:num w:numId="37" w16cid:durableId="1040323990">
    <w:abstractNumId w:val="26"/>
  </w:num>
  <w:num w:numId="38" w16cid:durableId="204293353">
    <w:abstractNumId w:val="2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spelling="clean" w:grammar="clean"/>
  <w:attachedTemplate r:id="rId1"/>
  <w:stylePaneFormatFilter w:val="1421" w:allStyles="1" w:customStyles="0" w:latentStyles="0" w:stylesInUse="0" w:headingStyles="1" w:numberingStyles="0" w:tableStyles="0" w:directFormattingOnRuns="0" w:directFormattingOnParagraphs="0" w:directFormattingOnNumbering="1"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6D3C"/>
    <w:rsid w:val="0000041C"/>
    <w:rsid w:val="00002FE1"/>
    <w:rsid w:val="00006EA2"/>
    <w:rsid w:val="00016003"/>
    <w:rsid w:val="00031C55"/>
    <w:rsid w:val="000458EE"/>
    <w:rsid w:val="0005157B"/>
    <w:rsid w:val="0005178B"/>
    <w:rsid w:val="00054229"/>
    <w:rsid w:val="00055C12"/>
    <w:rsid w:val="00056A2A"/>
    <w:rsid w:val="0005762B"/>
    <w:rsid w:val="00076A78"/>
    <w:rsid w:val="00086720"/>
    <w:rsid w:val="00087952"/>
    <w:rsid w:val="0009320A"/>
    <w:rsid w:val="000967AE"/>
    <w:rsid w:val="000A331B"/>
    <w:rsid w:val="000A78DB"/>
    <w:rsid w:val="000C4BFF"/>
    <w:rsid w:val="000C4D94"/>
    <w:rsid w:val="000C68D7"/>
    <w:rsid w:val="000D3B9E"/>
    <w:rsid w:val="000D5FB9"/>
    <w:rsid w:val="000D5FEE"/>
    <w:rsid w:val="000D6C9F"/>
    <w:rsid w:val="000D6CAE"/>
    <w:rsid w:val="000E156D"/>
    <w:rsid w:val="000E4EDE"/>
    <w:rsid w:val="000E528E"/>
    <w:rsid w:val="000F1443"/>
    <w:rsid w:val="000F518E"/>
    <w:rsid w:val="000F5592"/>
    <w:rsid w:val="000F7E60"/>
    <w:rsid w:val="00101C0C"/>
    <w:rsid w:val="00110055"/>
    <w:rsid w:val="00112B38"/>
    <w:rsid w:val="00137CF9"/>
    <w:rsid w:val="00161226"/>
    <w:rsid w:val="00163FBB"/>
    <w:rsid w:val="001658DF"/>
    <w:rsid w:val="0018310A"/>
    <w:rsid w:val="0019470A"/>
    <w:rsid w:val="00194B1F"/>
    <w:rsid w:val="00196EB1"/>
    <w:rsid w:val="001B64D3"/>
    <w:rsid w:val="001B7F82"/>
    <w:rsid w:val="001C1813"/>
    <w:rsid w:val="001D0997"/>
    <w:rsid w:val="001E38BB"/>
    <w:rsid w:val="001E6766"/>
    <w:rsid w:val="001E737A"/>
    <w:rsid w:val="001F017C"/>
    <w:rsid w:val="001F1229"/>
    <w:rsid w:val="001F163E"/>
    <w:rsid w:val="001F19FD"/>
    <w:rsid w:val="001F69FE"/>
    <w:rsid w:val="00200BEB"/>
    <w:rsid w:val="0020102E"/>
    <w:rsid w:val="002036CA"/>
    <w:rsid w:val="002039FC"/>
    <w:rsid w:val="00213136"/>
    <w:rsid w:val="0021511C"/>
    <w:rsid w:val="002244C2"/>
    <w:rsid w:val="00227368"/>
    <w:rsid w:val="00227800"/>
    <w:rsid w:val="00233DC7"/>
    <w:rsid w:val="00242F71"/>
    <w:rsid w:val="00244B66"/>
    <w:rsid w:val="00245860"/>
    <w:rsid w:val="0024674E"/>
    <w:rsid w:val="00250A71"/>
    <w:rsid w:val="00253DA9"/>
    <w:rsid w:val="00260B21"/>
    <w:rsid w:val="002619F8"/>
    <w:rsid w:val="00265403"/>
    <w:rsid w:val="00273725"/>
    <w:rsid w:val="00277FAF"/>
    <w:rsid w:val="00283155"/>
    <w:rsid w:val="002845C6"/>
    <w:rsid w:val="002A19CE"/>
    <w:rsid w:val="002A6286"/>
    <w:rsid w:val="002B3A8C"/>
    <w:rsid w:val="002B4308"/>
    <w:rsid w:val="002B5D04"/>
    <w:rsid w:val="002C037B"/>
    <w:rsid w:val="002C34D9"/>
    <w:rsid w:val="002C467C"/>
    <w:rsid w:val="002C4A4E"/>
    <w:rsid w:val="002C64FB"/>
    <w:rsid w:val="002D3237"/>
    <w:rsid w:val="002E198B"/>
    <w:rsid w:val="002E4931"/>
    <w:rsid w:val="002E6FCB"/>
    <w:rsid w:val="002E769A"/>
    <w:rsid w:val="00302FF8"/>
    <w:rsid w:val="003117D6"/>
    <w:rsid w:val="00320378"/>
    <w:rsid w:val="00321A7F"/>
    <w:rsid w:val="003224A0"/>
    <w:rsid w:val="00325452"/>
    <w:rsid w:val="00327C72"/>
    <w:rsid w:val="00330DE5"/>
    <w:rsid w:val="003369FB"/>
    <w:rsid w:val="0034363F"/>
    <w:rsid w:val="00351EC2"/>
    <w:rsid w:val="00361683"/>
    <w:rsid w:val="00363DED"/>
    <w:rsid w:val="00371618"/>
    <w:rsid w:val="00373C40"/>
    <w:rsid w:val="00394A34"/>
    <w:rsid w:val="003A10AB"/>
    <w:rsid w:val="003B6527"/>
    <w:rsid w:val="003C2275"/>
    <w:rsid w:val="003C4D34"/>
    <w:rsid w:val="003D0269"/>
    <w:rsid w:val="003D141E"/>
    <w:rsid w:val="003D16DC"/>
    <w:rsid w:val="003D5F24"/>
    <w:rsid w:val="003E2E18"/>
    <w:rsid w:val="003E2E7E"/>
    <w:rsid w:val="003E6E97"/>
    <w:rsid w:val="00404443"/>
    <w:rsid w:val="0041334B"/>
    <w:rsid w:val="00413379"/>
    <w:rsid w:val="00414382"/>
    <w:rsid w:val="004172DF"/>
    <w:rsid w:val="00425FFE"/>
    <w:rsid w:val="004310EF"/>
    <w:rsid w:val="00445A11"/>
    <w:rsid w:val="00446F8B"/>
    <w:rsid w:val="004476D3"/>
    <w:rsid w:val="004478AD"/>
    <w:rsid w:val="00455BA7"/>
    <w:rsid w:val="0045661A"/>
    <w:rsid w:val="004567F9"/>
    <w:rsid w:val="00466671"/>
    <w:rsid w:val="00472B27"/>
    <w:rsid w:val="00475059"/>
    <w:rsid w:val="004779BD"/>
    <w:rsid w:val="00484940"/>
    <w:rsid w:val="00491CB8"/>
    <w:rsid w:val="004A1A48"/>
    <w:rsid w:val="004A4989"/>
    <w:rsid w:val="004B46F2"/>
    <w:rsid w:val="004B7249"/>
    <w:rsid w:val="004D4F93"/>
    <w:rsid w:val="004D6B03"/>
    <w:rsid w:val="004E1547"/>
    <w:rsid w:val="004E5487"/>
    <w:rsid w:val="004F1492"/>
    <w:rsid w:val="004F5D83"/>
    <w:rsid w:val="0050234E"/>
    <w:rsid w:val="00507E5B"/>
    <w:rsid w:val="005131BE"/>
    <w:rsid w:val="00525591"/>
    <w:rsid w:val="005326C2"/>
    <w:rsid w:val="00533CCE"/>
    <w:rsid w:val="005366C0"/>
    <w:rsid w:val="00540750"/>
    <w:rsid w:val="005463ED"/>
    <w:rsid w:val="00551A69"/>
    <w:rsid w:val="00555B62"/>
    <w:rsid w:val="00561DC9"/>
    <w:rsid w:val="00575580"/>
    <w:rsid w:val="0058112D"/>
    <w:rsid w:val="005A1803"/>
    <w:rsid w:val="005A3DF4"/>
    <w:rsid w:val="005B7E49"/>
    <w:rsid w:val="005C0AF8"/>
    <w:rsid w:val="005C1D3F"/>
    <w:rsid w:val="005D15DB"/>
    <w:rsid w:val="005E0B6D"/>
    <w:rsid w:val="005E6742"/>
    <w:rsid w:val="005E7A3F"/>
    <w:rsid w:val="005F240A"/>
    <w:rsid w:val="005F2851"/>
    <w:rsid w:val="00611689"/>
    <w:rsid w:val="00613DB8"/>
    <w:rsid w:val="00620388"/>
    <w:rsid w:val="006223FA"/>
    <w:rsid w:val="006227A7"/>
    <w:rsid w:val="006227CB"/>
    <w:rsid w:val="006311BF"/>
    <w:rsid w:val="006467F9"/>
    <w:rsid w:val="0065243B"/>
    <w:rsid w:val="006560D0"/>
    <w:rsid w:val="00656B43"/>
    <w:rsid w:val="006613F9"/>
    <w:rsid w:val="00664F67"/>
    <w:rsid w:val="0066551B"/>
    <w:rsid w:val="00681245"/>
    <w:rsid w:val="006825B0"/>
    <w:rsid w:val="00693D4D"/>
    <w:rsid w:val="006A0985"/>
    <w:rsid w:val="006A210E"/>
    <w:rsid w:val="006A72ED"/>
    <w:rsid w:val="006B683F"/>
    <w:rsid w:val="006B7A5D"/>
    <w:rsid w:val="006C52A0"/>
    <w:rsid w:val="006C7BB7"/>
    <w:rsid w:val="006D1870"/>
    <w:rsid w:val="006E3957"/>
    <w:rsid w:val="006F1F32"/>
    <w:rsid w:val="006F7317"/>
    <w:rsid w:val="006F79F1"/>
    <w:rsid w:val="00702914"/>
    <w:rsid w:val="00703B95"/>
    <w:rsid w:val="00704987"/>
    <w:rsid w:val="00710277"/>
    <w:rsid w:val="00711B4D"/>
    <w:rsid w:val="00712024"/>
    <w:rsid w:val="0072465C"/>
    <w:rsid w:val="00725095"/>
    <w:rsid w:val="00732FC1"/>
    <w:rsid w:val="0073726F"/>
    <w:rsid w:val="00744D29"/>
    <w:rsid w:val="00745244"/>
    <w:rsid w:val="007516EC"/>
    <w:rsid w:val="00756CD6"/>
    <w:rsid w:val="007616AA"/>
    <w:rsid w:val="007805B5"/>
    <w:rsid w:val="00790FC0"/>
    <w:rsid w:val="007A0245"/>
    <w:rsid w:val="007A34FD"/>
    <w:rsid w:val="007B15E7"/>
    <w:rsid w:val="007C0189"/>
    <w:rsid w:val="007C1E0E"/>
    <w:rsid w:val="007C2659"/>
    <w:rsid w:val="007C26C6"/>
    <w:rsid w:val="007D00F6"/>
    <w:rsid w:val="007D1B3E"/>
    <w:rsid w:val="007D1E15"/>
    <w:rsid w:val="007E124A"/>
    <w:rsid w:val="007E4840"/>
    <w:rsid w:val="007E5D27"/>
    <w:rsid w:val="007F691E"/>
    <w:rsid w:val="0080425D"/>
    <w:rsid w:val="00816222"/>
    <w:rsid w:val="00816578"/>
    <w:rsid w:val="0082110D"/>
    <w:rsid w:val="00823702"/>
    <w:rsid w:val="00823BD3"/>
    <w:rsid w:val="00824C6E"/>
    <w:rsid w:val="00824D80"/>
    <w:rsid w:val="00824F89"/>
    <w:rsid w:val="00826A4C"/>
    <w:rsid w:val="0083178B"/>
    <w:rsid w:val="0083542E"/>
    <w:rsid w:val="0083582D"/>
    <w:rsid w:val="00845825"/>
    <w:rsid w:val="00845D5C"/>
    <w:rsid w:val="00866EC2"/>
    <w:rsid w:val="008725F7"/>
    <w:rsid w:val="008745E4"/>
    <w:rsid w:val="008807AF"/>
    <w:rsid w:val="00884352"/>
    <w:rsid w:val="0088459B"/>
    <w:rsid w:val="008B16BB"/>
    <w:rsid w:val="008B6154"/>
    <w:rsid w:val="008C09DB"/>
    <w:rsid w:val="008C0C76"/>
    <w:rsid w:val="008D0AFD"/>
    <w:rsid w:val="008D2E81"/>
    <w:rsid w:val="008E1670"/>
    <w:rsid w:val="008F0709"/>
    <w:rsid w:val="008F1E4C"/>
    <w:rsid w:val="008F4290"/>
    <w:rsid w:val="009100B9"/>
    <w:rsid w:val="00910D0B"/>
    <w:rsid w:val="00911001"/>
    <w:rsid w:val="00917348"/>
    <w:rsid w:val="00935FD2"/>
    <w:rsid w:val="009400C5"/>
    <w:rsid w:val="009434C7"/>
    <w:rsid w:val="009435B5"/>
    <w:rsid w:val="0095328C"/>
    <w:rsid w:val="009546DA"/>
    <w:rsid w:val="009563DF"/>
    <w:rsid w:val="00962EC2"/>
    <w:rsid w:val="00976D1B"/>
    <w:rsid w:val="0098228A"/>
    <w:rsid w:val="009848BD"/>
    <w:rsid w:val="00987B51"/>
    <w:rsid w:val="00991C7E"/>
    <w:rsid w:val="00995558"/>
    <w:rsid w:val="009959A6"/>
    <w:rsid w:val="009A1065"/>
    <w:rsid w:val="009A3C7C"/>
    <w:rsid w:val="009A4CF7"/>
    <w:rsid w:val="009B0764"/>
    <w:rsid w:val="009B09A7"/>
    <w:rsid w:val="009B61E5"/>
    <w:rsid w:val="009C1CA9"/>
    <w:rsid w:val="009C2BF3"/>
    <w:rsid w:val="009D0166"/>
    <w:rsid w:val="009D10D7"/>
    <w:rsid w:val="009D6F1F"/>
    <w:rsid w:val="009E76FD"/>
    <w:rsid w:val="009F18E9"/>
    <w:rsid w:val="009F7B85"/>
    <w:rsid w:val="00A011FE"/>
    <w:rsid w:val="00A138C8"/>
    <w:rsid w:val="00A17600"/>
    <w:rsid w:val="00A20F71"/>
    <w:rsid w:val="00A237FB"/>
    <w:rsid w:val="00A239B2"/>
    <w:rsid w:val="00A30A01"/>
    <w:rsid w:val="00A313FB"/>
    <w:rsid w:val="00A4761C"/>
    <w:rsid w:val="00A60E8D"/>
    <w:rsid w:val="00A66EA2"/>
    <w:rsid w:val="00A67DBC"/>
    <w:rsid w:val="00A71D15"/>
    <w:rsid w:val="00A71D6D"/>
    <w:rsid w:val="00A759B5"/>
    <w:rsid w:val="00A76AA2"/>
    <w:rsid w:val="00A76D45"/>
    <w:rsid w:val="00A90972"/>
    <w:rsid w:val="00A9140C"/>
    <w:rsid w:val="00AA0E4A"/>
    <w:rsid w:val="00AB2DE2"/>
    <w:rsid w:val="00AD4F85"/>
    <w:rsid w:val="00AF3B35"/>
    <w:rsid w:val="00B0196C"/>
    <w:rsid w:val="00B03326"/>
    <w:rsid w:val="00B04AF8"/>
    <w:rsid w:val="00B0793D"/>
    <w:rsid w:val="00B1656E"/>
    <w:rsid w:val="00B22F15"/>
    <w:rsid w:val="00B338AB"/>
    <w:rsid w:val="00B407F7"/>
    <w:rsid w:val="00B417CD"/>
    <w:rsid w:val="00B72D4C"/>
    <w:rsid w:val="00B8087F"/>
    <w:rsid w:val="00B81491"/>
    <w:rsid w:val="00B814A5"/>
    <w:rsid w:val="00B86981"/>
    <w:rsid w:val="00B9216C"/>
    <w:rsid w:val="00B96994"/>
    <w:rsid w:val="00BA14FF"/>
    <w:rsid w:val="00BA172C"/>
    <w:rsid w:val="00BA17EF"/>
    <w:rsid w:val="00BB1161"/>
    <w:rsid w:val="00BC2EB1"/>
    <w:rsid w:val="00BE65ED"/>
    <w:rsid w:val="00BF2544"/>
    <w:rsid w:val="00BF4B49"/>
    <w:rsid w:val="00C006FD"/>
    <w:rsid w:val="00C01390"/>
    <w:rsid w:val="00C02629"/>
    <w:rsid w:val="00C06203"/>
    <w:rsid w:val="00C16D13"/>
    <w:rsid w:val="00C174A8"/>
    <w:rsid w:val="00C26997"/>
    <w:rsid w:val="00C27904"/>
    <w:rsid w:val="00C33E3C"/>
    <w:rsid w:val="00C34C2E"/>
    <w:rsid w:val="00C37777"/>
    <w:rsid w:val="00C42C46"/>
    <w:rsid w:val="00C446B8"/>
    <w:rsid w:val="00C4595C"/>
    <w:rsid w:val="00C46E7D"/>
    <w:rsid w:val="00C50246"/>
    <w:rsid w:val="00C62B0E"/>
    <w:rsid w:val="00C65063"/>
    <w:rsid w:val="00C66D3C"/>
    <w:rsid w:val="00C67873"/>
    <w:rsid w:val="00C8543E"/>
    <w:rsid w:val="00C870D5"/>
    <w:rsid w:val="00C876E4"/>
    <w:rsid w:val="00C92BE5"/>
    <w:rsid w:val="00C9773A"/>
    <w:rsid w:val="00CA05B9"/>
    <w:rsid w:val="00CA3634"/>
    <w:rsid w:val="00CB0E97"/>
    <w:rsid w:val="00CB4376"/>
    <w:rsid w:val="00CB466D"/>
    <w:rsid w:val="00CC22FD"/>
    <w:rsid w:val="00CD7181"/>
    <w:rsid w:val="00CF1CAE"/>
    <w:rsid w:val="00D05107"/>
    <w:rsid w:val="00D1089E"/>
    <w:rsid w:val="00D11930"/>
    <w:rsid w:val="00D11ECE"/>
    <w:rsid w:val="00D17377"/>
    <w:rsid w:val="00D21CDC"/>
    <w:rsid w:val="00D30434"/>
    <w:rsid w:val="00D33335"/>
    <w:rsid w:val="00D3349B"/>
    <w:rsid w:val="00D336EC"/>
    <w:rsid w:val="00D37422"/>
    <w:rsid w:val="00D379E3"/>
    <w:rsid w:val="00D40AEE"/>
    <w:rsid w:val="00D43024"/>
    <w:rsid w:val="00D44A38"/>
    <w:rsid w:val="00D511BC"/>
    <w:rsid w:val="00D522FB"/>
    <w:rsid w:val="00D53EFF"/>
    <w:rsid w:val="00D723DB"/>
    <w:rsid w:val="00D74F0A"/>
    <w:rsid w:val="00D771BD"/>
    <w:rsid w:val="00D901FA"/>
    <w:rsid w:val="00D95965"/>
    <w:rsid w:val="00D961B2"/>
    <w:rsid w:val="00D97F9B"/>
    <w:rsid w:val="00DA1A7B"/>
    <w:rsid w:val="00DA4A6D"/>
    <w:rsid w:val="00DA6FF8"/>
    <w:rsid w:val="00DB09D7"/>
    <w:rsid w:val="00DB09FC"/>
    <w:rsid w:val="00DB4BD9"/>
    <w:rsid w:val="00DB5335"/>
    <w:rsid w:val="00DC3808"/>
    <w:rsid w:val="00DD0B32"/>
    <w:rsid w:val="00DD2649"/>
    <w:rsid w:val="00DE4822"/>
    <w:rsid w:val="00DF0BC0"/>
    <w:rsid w:val="00DF3389"/>
    <w:rsid w:val="00DF784B"/>
    <w:rsid w:val="00E0323A"/>
    <w:rsid w:val="00E03B8E"/>
    <w:rsid w:val="00E10D9B"/>
    <w:rsid w:val="00E144E3"/>
    <w:rsid w:val="00E170B6"/>
    <w:rsid w:val="00E2314E"/>
    <w:rsid w:val="00E26564"/>
    <w:rsid w:val="00E300D2"/>
    <w:rsid w:val="00E41E25"/>
    <w:rsid w:val="00E46BF3"/>
    <w:rsid w:val="00E5458C"/>
    <w:rsid w:val="00E560E4"/>
    <w:rsid w:val="00E62BDA"/>
    <w:rsid w:val="00E63F97"/>
    <w:rsid w:val="00E65011"/>
    <w:rsid w:val="00E7167D"/>
    <w:rsid w:val="00E745AB"/>
    <w:rsid w:val="00E761A0"/>
    <w:rsid w:val="00E7645E"/>
    <w:rsid w:val="00E76C3D"/>
    <w:rsid w:val="00E858C2"/>
    <w:rsid w:val="00E8698C"/>
    <w:rsid w:val="00E91EF0"/>
    <w:rsid w:val="00E9509A"/>
    <w:rsid w:val="00EA02E3"/>
    <w:rsid w:val="00EA52F6"/>
    <w:rsid w:val="00EA61E7"/>
    <w:rsid w:val="00EB17CF"/>
    <w:rsid w:val="00EB5FE2"/>
    <w:rsid w:val="00EC2261"/>
    <w:rsid w:val="00EC4F65"/>
    <w:rsid w:val="00EC5B06"/>
    <w:rsid w:val="00EC60F0"/>
    <w:rsid w:val="00ED3160"/>
    <w:rsid w:val="00ED4A4F"/>
    <w:rsid w:val="00ED56EF"/>
    <w:rsid w:val="00ED6BDC"/>
    <w:rsid w:val="00EE1BC9"/>
    <w:rsid w:val="00EE3286"/>
    <w:rsid w:val="00EE442E"/>
    <w:rsid w:val="00EE6C97"/>
    <w:rsid w:val="00EF3DD3"/>
    <w:rsid w:val="00F0370C"/>
    <w:rsid w:val="00F05C99"/>
    <w:rsid w:val="00F12301"/>
    <w:rsid w:val="00F140A7"/>
    <w:rsid w:val="00F154BB"/>
    <w:rsid w:val="00F15EA0"/>
    <w:rsid w:val="00F16F2F"/>
    <w:rsid w:val="00F22D8E"/>
    <w:rsid w:val="00F3027B"/>
    <w:rsid w:val="00F403FC"/>
    <w:rsid w:val="00F4274A"/>
    <w:rsid w:val="00F45E54"/>
    <w:rsid w:val="00F46137"/>
    <w:rsid w:val="00F5055C"/>
    <w:rsid w:val="00F542A7"/>
    <w:rsid w:val="00F617AA"/>
    <w:rsid w:val="00F63170"/>
    <w:rsid w:val="00F64948"/>
    <w:rsid w:val="00F65B6D"/>
    <w:rsid w:val="00F719D6"/>
    <w:rsid w:val="00F736A2"/>
    <w:rsid w:val="00F77A3B"/>
    <w:rsid w:val="00FA3F29"/>
    <w:rsid w:val="00FA5FF9"/>
    <w:rsid w:val="00FB0A6F"/>
    <w:rsid w:val="00FC1975"/>
    <w:rsid w:val="00FC582A"/>
    <w:rsid w:val="00FD1A84"/>
    <w:rsid w:val="00FD6625"/>
    <w:rsid w:val="00FD7A4E"/>
    <w:rsid w:val="00FE4824"/>
    <w:rsid w:val="00FE65DA"/>
    <w:rsid w:val="00FF1FF6"/>
    <w:rsid w:val="00FF250A"/>
  </w:rsids>
  <m:mathPr>
    <m:mathFont m:val="Cambria Math"/>
    <m:brkBin m:val="before"/>
    <m:brkBinSub m:val="--"/>
    <m:smallFrac m:val="0"/>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27F0DE"/>
  <w15:chartTrackingRefBased/>
  <w15:docId w15:val="{595021E2-6CCA-46EB-9520-37E15613A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lsdException w:name="heading 3" w:semiHidden="1" w:uiPriority="98" w:unhideWhenUsed="1" w:qFormat="1"/>
    <w:lsdException w:name="heading 4" w:semiHidden="1" w:uiPriority="98" w:unhideWhenUsed="1" w:qFormat="1"/>
    <w:lsdException w:name="heading 5" w:semiHidden="1" w:uiPriority="98" w:unhideWhenUsed="1" w:qFormat="1"/>
    <w:lsdException w:name="heading 6" w:semiHidden="1" w:uiPriority="98" w:unhideWhenUsed="1" w:qFormat="1"/>
    <w:lsdException w:name="heading 7" w:semiHidden="1" w:uiPriority="98" w:unhideWhenUsed="1" w:qFormat="1"/>
    <w:lsdException w:name="heading 8" w:semiHidden="1" w:uiPriority="98" w:unhideWhenUsed="1" w:qFormat="1"/>
    <w:lsdException w:name="heading 9" w:semiHidden="1" w:uiPriority="98"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lsdException w:name="annotation text" w:semiHidden="1" w:unhideWhenUsed="1"/>
    <w:lsdException w:name="header" w:semiHidden="1" w:qFormat="1"/>
    <w:lsdException w:name="footer" w:semiHidden="1" w:uiPriority="24"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98"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9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8" w:qFormat="1"/>
    <w:lsdException w:name="Emphasis" w:semiHidden="1" w:uiPriority="98"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98"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98" w:qFormat="1"/>
    <w:lsdException w:name="Intense Emphasis" w:semiHidden="1" w:uiPriority="98"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D4D"/>
    <w:pPr>
      <w:spacing w:after="0" w:line="360" w:lineRule="auto"/>
      <w:jc w:val="both"/>
    </w:pPr>
    <w:rPr>
      <w:rFonts w:ascii="Calibri" w:hAnsi="Calibri" w:cs="Times New Roman"/>
      <w:color w:val="333333"/>
      <w:sz w:val="24"/>
      <w:szCs w:val="24"/>
      <w:lang w:val="en-GB" w:eastAsia="es-ES"/>
    </w:rPr>
  </w:style>
  <w:style w:type="paragraph" w:styleId="Ttulo1">
    <w:name w:val="heading 1"/>
    <w:next w:val="Normal"/>
    <w:link w:val="Ttulo1Car"/>
    <w:uiPriority w:val="99"/>
    <w:semiHidden/>
    <w:rsid w:val="00507E5B"/>
    <w:pPr>
      <w:keepNext/>
      <w:keepLines/>
      <w:spacing w:after="200" w:line="360" w:lineRule="auto"/>
      <w:outlineLvl w:val="0"/>
    </w:pPr>
    <w:rPr>
      <w:rFonts w:ascii="Georgia" w:eastAsiaTheme="majorEastAsia" w:hAnsi="Georgia" w:cstheme="majorBidi"/>
      <w:sz w:val="51"/>
      <w:szCs w:val="32"/>
      <w:lang w:eastAsia="es-ES"/>
    </w:rPr>
  </w:style>
  <w:style w:type="paragraph" w:styleId="Ttulo2">
    <w:name w:val="heading 2"/>
    <w:basedOn w:val="Normal"/>
    <w:next w:val="Normal"/>
    <w:link w:val="Ttulo2Car"/>
    <w:uiPriority w:val="99"/>
    <w:semiHidden/>
    <w:rsid w:val="00507E5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8"/>
    <w:semiHidden/>
    <w:unhideWhenUsed/>
    <w:qFormat/>
    <w:rsid w:val="00FE4824"/>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iedepginaSecciones">
    <w:name w:val="Pie de página_Secciones"/>
    <w:basedOn w:val="Normal"/>
    <w:uiPriority w:val="19"/>
    <w:qFormat/>
    <w:rsid w:val="00525591"/>
    <w:pPr>
      <w:tabs>
        <w:tab w:val="right" w:pos="8220"/>
      </w:tabs>
      <w:spacing w:after="100" w:line="240" w:lineRule="auto"/>
      <w:jc w:val="right"/>
    </w:pPr>
    <w:rPr>
      <w:rFonts w:cs="UnitOT-Light"/>
      <w:bCs/>
      <w:noProof/>
      <w:color w:val="0098CD"/>
      <w:sz w:val="20"/>
      <w:szCs w:val="20"/>
    </w:rPr>
  </w:style>
  <w:style w:type="paragraph" w:customStyle="1" w:styleId="PiedepginaAsignatura">
    <w:name w:val="Pie de página_Asignatura"/>
    <w:basedOn w:val="Normal"/>
    <w:uiPriority w:val="18"/>
    <w:qFormat/>
    <w:rsid w:val="00525591"/>
    <w:pPr>
      <w:spacing w:line="276" w:lineRule="auto"/>
      <w:ind w:firstLine="3686"/>
      <w:jc w:val="right"/>
    </w:pPr>
    <w:rPr>
      <w:rFonts w:cs="UnitOT-Light"/>
      <w:bCs/>
      <w:color w:val="777777"/>
      <w:sz w:val="20"/>
      <w:szCs w:val="20"/>
    </w:rPr>
  </w:style>
  <w:style w:type="paragraph" w:customStyle="1" w:styleId="PiedepginaUNIRc">
    <w:name w:val="Pie de página_UNIR(c)"/>
    <w:basedOn w:val="PiedepginaAsignatura"/>
    <w:uiPriority w:val="20"/>
    <w:qFormat/>
    <w:rsid w:val="00620388"/>
    <w:pPr>
      <w:ind w:firstLine="0"/>
    </w:pPr>
    <w:rPr>
      <w:rFonts w:ascii="Calibri Light" w:hAnsi="Calibri Light"/>
      <w:spacing w:val="-4"/>
      <w:sz w:val="18"/>
      <w:szCs w:val="18"/>
    </w:rPr>
  </w:style>
  <w:style w:type="paragraph" w:customStyle="1" w:styleId="Ntema">
    <w:name w:val="Nº tema"/>
    <w:basedOn w:val="TtuloAsignatura"/>
    <w:next w:val="Normal"/>
    <w:uiPriority w:val="1"/>
    <w:qFormat/>
    <w:rsid w:val="00525591"/>
    <w:pPr>
      <w:spacing w:line="240" w:lineRule="auto"/>
    </w:pPr>
  </w:style>
  <w:style w:type="character" w:styleId="Hipervnculo">
    <w:name w:val="Hyperlink"/>
    <w:basedOn w:val="Fuentedeprrafopredeter"/>
    <w:uiPriority w:val="99"/>
    <w:unhideWhenUsed/>
    <w:rsid w:val="0058112D"/>
    <w:rPr>
      <w:rFonts w:ascii="Calibri" w:hAnsi="Calibri"/>
      <w:color w:val="0098CD" w:themeColor="hyperlink"/>
      <w:sz w:val="22"/>
      <w:u w:val="single"/>
    </w:rPr>
  </w:style>
  <w:style w:type="paragraph" w:customStyle="1" w:styleId="Notaalpie">
    <w:name w:val="Nota al pie"/>
    <w:basedOn w:val="Normal"/>
    <w:uiPriority w:val="21"/>
    <w:qFormat/>
    <w:rsid w:val="00002FE1"/>
    <w:rPr>
      <w:sz w:val="16"/>
      <w:szCs w:val="14"/>
    </w:rPr>
  </w:style>
  <w:style w:type="numbering" w:customStyle="1" w:styleId="VietasUNIR">
    <w:name w:val="ViñetasUNIR"/>
    <w:basedOn w:val="Sinlista"/>
    <w:uiPriority w:val="99"/>
    <w:qFormat/>
    <w:rsid w:val="00260B21"/>
    <w:pPr>
      <w:numPr>
        <w:numId w:val="1"/>
      </w:numPr>
    </w:pPr>
  </w:style>
  <w:style w:type="paragraph" w:customStyle="1" w:styleId="Piedefoto-tabla">
    <w:name w:val="Pie de foto-tabla"/>
    <w:basedOn w:val="Normal"/>
    <w:next w:val="Normal"/>
    <w:uiPriority w:val="16"/>
    <w:qFormat/>
    <w:rsid w:val="0041334B"/>
    <w:pPr>
      <w:spacing w:before="120" w:line="276" w:lineRule="auto"/>
      <w:ind w:left="-113" w:right="-215"/>
      <w:jc w:val="center"/>
    </w:pPr>
    <w:rPr>
      <w:rFonts w:cs="UnitOT-Light"/>
      <w:iCs/>
      <w:color w:val="595959" w:themeColor="text1" w:themeTint="A6"/>
      <w:sz w:val="19"/>
      <w:szCs w:val="18"/>
    </w:rPr>
  </w:style>
  <w:style w:type="character" w:customStyle="1" w:styleId="Ttulo1Car">
    <w:name w:val="Título 1 Car"/>
    <w:basedOn w:val="Fuentedeprrafopredeter"/>
    <w:link w:val="Ttulo1"/>
    <w:uiPriority w:val="99"/>
    <w:semiHidden/>
    <w:rsid w:val="00D511BC"/>
    <w:rPr>
      <w:rFonts w:ascii="Georgia" w:eastAsiaTheme="majorEastAsia" w:hAnsi="Georgia" w:cstheme="majorBidi"/>
      <w:sz w:val="51"/>
      <w:szCs w:val="32"/>
      <w:lang w:eastAsia="es-ES"/>
    </w:rPr>
  </w:style>
  <w:style w:type="paragraph" w:styleId="Prrafodelista">
    <w:name w:val="List Paragraph"/>
    <w:basedOn w:val="Normal"/>
    <w:link w:val="PrrafodelistaCar"/>
    <w:uiPriority w:val="98"/>
    <w:qFormat/>
    <w:rsid w:val="00CF1CAE"/>
    <w:pPr>
      <w:ind w:left="720"/>
      <w:contextualSpacing/>
    </w:pPr>
  </w:style>
  <w:style w:type="character" w:customStyle="1" w:styleId="Ttulo2Car">
    <w:name w:val="Título 2 Car"/>
    <w:basedOn w:val="Fuentedeprrafopredeter"/>
    <w:link w:val="Ttulo2"/>
    <w:uiPriority w:val="99"/>
    <w:semiHidden/>
    <w:rsid w:val="00D511BC"/>
    <w:rPr>
      <w:rFonts w:asciiTheme="majorHAnsi" w:eastAsiaTheme="majorEastAsia" w:hAnsiTheme="majorHAnsi" w:cstheme="majorBidi"/>
      <w:color w:val="2E74B5" w:themeColor="accent1" w:themeShade="BF"/>
      <w:sz w:val="26"/>
      <w:szCs w:val="26"/>
      <w:lang w:eastAsia="es-ES"/>
    </w:rPr>
  </w:style>
  <w:style w:type="paragraph" w:customStyle="1" w:styleId="Citas">
    <w:name w:val="Citas"/>
    <w:basedOn w:val="Normal"/>
    <w:next w:val="Normal"/>
    <w:uiPriority w:val="15"/>
    <w:qFormat/>
    <w:rsid w:val="00CF1CAE"/>
    <w:pPr>
      <w:spacing w:line="240" w:lineRule="auto"/>
      <w:ind w:left="851"/>
    </w:pPr>
    <w:rPr>
      <w:rFonts w:cs="UnitOT-Light"/>
      <w:szCs w:val="22"/>
    </w:rPr>
  </w:style>
  <w:style w:type="paragraph" w:styleId="Descripcin">
    <w:name w:val="caption"/>
    <w:basedOn w:val="Normal"/>
    <w:next w:val="Normal"/>
    <w:uiPriority w:val="35"/>
    <w:semiHidden/>
    <w:unhideWhenUsed/>
    <w:qFormat/>
    <w:rsid w:val="00507E5B"/>
    <w:pPr>
      <w:spacing w:after="200" w:line="240" w:lineRule="auto"/>
    </w:pPr>
    <w:rPr>
      <w:i/>
      <w:iCs/>
      <w:color w:val="44546A" w:themeColor="text2"/>
      <w:sz w:val="18"/>
      <w:szCs w:val="18"/>
    </w:rPr>
  </w:style>
  <w:style w:type="table" w:styleId="Tablaconcuadrcula">
    <w:name w:val="Table Grid"/>
    <w:basedOn w:val="Tablanormal"/>
    <w:uiPriority w:val="59"/>
    <w:rsid w:val="007E4840"/>
    <w:pPr>
      <w:spacing w:after="0" w:line="240" w:lineRule="auto"/>
    </w:pPr>
    <w:rPr>
      <w:rFonts w:ascii="Calibri" w:hAnsi="Calibri"/>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Asignatura">
    <w:name w:val="Título Asignatura"/>
    <w:basedOn w:val="Normal"/>
    <w:uiPriority w:val="2"/>
    <w:qFormat/>
    <w:rsid w:val="00E144E3"/>
    <w:pPr>
      <w:spacing w:line="276" w:lineRule="auto"/>
      <w:jc w:val="right"/>
    </w:pPr>
    <w:rPr>
      <w:rFonts w:ascii="Calibri Light" w:hAnsi="Calibri Light"/>
      <w:color w:val="777777"/>
      <w:sz w:val="40"/>
      <w:szCs w:val="40"/>
    </w:rPr>
  </w:style>
  <w:style w:type="paragraph" w:customStyle="1" w:styleId="TtuloTema">
    <w:name w:val="Título Tema"/>
    <w:basedOn w:val="Normal"/>
    <w:uiPriority w:val="3"/>
    <w:qFormat/>
    <w:rsid w:val="00E144E3"/>
    <w:pPr>
      <w:spacing w:line="240" w:lineRule="auto"/>
      <w:jc w:val="right"/>
    </w:pPr>
    <w:rPr>
      <w:rFonts w:ascii="Calibri Light" w:hAnsi="Calibri Light"/>
      <w:color w:val="0098CD"/>
      <w:sz w:val="84"/>
      <w:szCs w:val="84"/>
    </w:rPr>
  </w:style>
  <w:style w:type="paragraph" w:customStyle="1" w:styleId="Seccinndice">
    <w:name w:val="Sección Índice"/>
    <w:basedOn w:val="SeccionesNivel"/>
    <w:next w:val="Normal"/>
    <w:uiPriority w:val="4"/>
    <w:qFormat/>
    <w:rsid w:val="0041334B"/>
    <w:pPr>
      <w:spacing w:after="0"/>
      <w:ind w:left="284"/>
      <w:jc w:val="left"/>
      <w:outlineLvl w:val="9"/>
    </w:pPr>
  </w:style>
  <w:style w:type="paragraph" w:customStyle="1" w:styleId="SeccionesNivel">
    <w:name w:val="Secciones Nivel"/>
    <w:basedOn w:val="Normal"/>
    <w:next w:val="Normal"/>
    <w:uiPriority w:val="5"/>
    <w:qFormat/>
    <w:rsid w:val="00525591"/>
    <w:pPr>
      <w:spacing w:after="360"/>
      <w:jc w:val="right"/>
      <w:outlineLvl w:val="0"/>
    </w:pPr>
    <w:rPr>
      <w:rFonts w:ascii="Calibri Light" w:hAnsi="Calibri Light" w:cs="Arial"/>
      <w:noProof/>
      <w:color w:val="0098CD"/>
      <w:sz w:val="56"/>
      <w:szCs w:val="56"/>
    </w:rPr>
  </w:style>
  <w:style w:type="paragraph" w:customStyle="1" w:styleId="TituloApartado1">
    <w:name w:val="Titulo Apartado 1"/>
    <w:basedOn w:val="TtuloTema"/>
    <w:next w:val="Normal"/>
    <w:uiPriority w:val="6"/>
    <w:qFormat/>
    <w:rsid w:val="00F542A7"/>
    <w:pPr>
      <w:spacing w:before="360" w:line="360" w:lineRule="auto"/>
      <w:jc w:val="left"/>
      <w:outlineLvl w:val="1"/>
    </w:pPr>
    <w:rPr>
      <w:rFonts w:ascii="Calibri" w:hAnsi="Calibri"/>
      <w:sz w:val="40"/>
      <w:szCs w:val="40"/>
    </w:rPr>
  </w:style>
  <w:style w:type="paragraph" w:customStyle="1" w:styleId="Destacados">
    <w:name w:val="Destacados"/>
    <w:basedOn w:val="TituloApartado1"/>
    <w:next w:val="Normal"/>
    <w:uiPriority w:val="12"/>
    <w:qFormat/>
    <w:rsid w:val="00302FF8"/>
    <w:pPr>
      <w:ind w:left="284" w:right="281"/>
      <w:jc w:val="center"/>
      <w:outlineLvl w:val="9"/>
    </w:pPr>
    <w:rPr>
      <w:sz w:val="24"/>
      <w:szCs w:val="22"/>
    </w:rPr>
  </w:style>
  <w:style w:type="paragraph" w:customStyle="1" w:styleId="TtuloApartado2">
    <w:name w:val="Título Apartado 2"/>
    <w:basedOn w:val="Normal"/>
    <w:next w:val="Normal"/>
    <w:uiPriority w:val="8"/>
    <w:qFormat/>
    <w:rsid w:val="001B7F82"/>
    <w:rPr>
      <w:color w:val="0098CD"/>
      <w:sz w:val="28"/>
      <w:szCs w:val="26"/>
    </w:rPr>
  </w:style>
  <w:style w:type="paragraph" w:customStyle="1" w:styleId="TtuloApartado3">
    <w:name w:val="Título Apartado 3"/>
    <w:basedOn w:val="Normal"/>
    <w:next w:val="Normal"/>
    <w:uiPriority w:val="9"/>
    <w:qFormat/>
    <w:rsid w:val="004E5487"/>
    <w:rPr>
      <w:rFonts w:cs="UnitOT-Medi"/>
      <w:b/>
    </w:rPr>
  </w:style>
  <w:style w:type="numbering" w:customStyle="1" w:styleId="NmeracinTest">
    <w:name w:val="Númeración Test"/>
    <w:uiPriority w:val="99"/>
    <w:rsid w:val="00845825"/>
    <w:pPr>
      <w:numPr>
        <w:numId w:val="2"/>
      </w:numPr>
    </w:pPr>
  </w:style>
  <w:style w:type="paragraph" w:customStyle="1" w:styleId="CuadroCmoestudiaryReferencias">
    <w:name w:val="Cuadro «Cómo estudiar» y Referencias"/>
    <w:basedOn w:val="Normal"/>
    <w:uiPriority w:val="10"/>
    <w:qFormat/>
    <w:rsid w:val="001B7F82"/>
    <w:pPr>
      <w:pBdr>
        <w:top w:val="single" w:sz="4" w:space="4" w:color="0098CD"/>
        <w:bottom w:val="single" w:sz="4" w:space="1" w:color="0098CD"/>
      </w:pBdr>
      <w:shd w:val="clear" w:color="auto" w:fill="E6F4F9"/>
      <w:tabs>
        <w:tab w:val="left" w:pos="1134"/>
      </w:tabs>
    </w:pPr>
    <w:rPr>
      <w:rFonts w:cs="UnitOT-Light"/>
      <w:spacing w:val="-4"/>
      <w:szCs w:val="22"/>
    </w:rPr>
  </w:style>
  <w:style w:type="paragraph" w:customStyle="1" w:styleId="Cuadroenlace">
    <w:name w:val="Cuadro enlace"/>
    <w:basedOn w:val="Normal"/>
    <w:uiPriority w:val="11"/>
    <w:qFormat/>
    <w:rsid w:val="00F65B6D"/>
    <w:pPr>
      <w:pBdr>
        <w:top w:val="single" w:sz="4" w:space="4" w:color="0098CD"/>
        <w:bottom w:val="single" w:sz="4" w:space="0" w:color="0098CD"/>
      </w:pBdr>
      <w:jc w:val="center"/>
    </w:pPr>
    <w:rPr>
      <w:rFonts w:cs="UnitOT-Light"/>
      <w:szCs w:val="22"/>
    </w:rPr>
  </w:style>
  <w:style w:type="paragraph" w:styleId="TDC1">
    <w:name w:val="toc 1"/>
    <w:basedOn w:val="Normal"/>
    <w:next w:val="Normal"/>
    <w:autoRedefine/>
    <w:uiPriority w:val="39"/>
    <w:unhideWhenUsed/>
    <w:rsid w:val="001E38BB"/>
    <w:pPr>
      <w:tabs>
        <w:tab w:val="right" w:pos="5810"/>
      </w:tabs>
      <w:spacing w:before="120"/>
      <w:ind w:left="284"/>
      <w:jc w:val="left"/>
    </w:pPr>
    <w:rPr>
      <w:noProof/>
      <w:color w:val="008FBE"/>
    </w:rPr>
  </w:style>
  <w:style w:type="paragraph" w:styleId="TDC2">
    <w:name w:val="toc 2"/>
    <w:basedOn w:val="Normal"/>
    <w:next w:val="Normal"/>
    <w:autoRedefine/>
    <w:uiPriority w:val="39"/>
    <w:unhideWhenUsed/>
    <w:rsid w:val="001E38BB"/>
    <w:pPr>
      <w:tabs>
        <w:tab w:val="right" w:pos="5952"/>
      </w:tabs>
      <w:ind w:left="567"/>
      <w:jc w:val="left"/>
    </w:pPr>
    <w:rPr>
      <w:noProof/>
    </w:rPr>
  </w:style>
  <w:style w:type="paragraph" w:customStyle="1" w:styleId="TtuloApartado1sinnivel">
    <w:name w:val="Título Apartado 1_sin nivel"/>
    <w:basedOn w:val="TituloApartado1"/>
    <w:next w:val="Normal"/>
    <w:uiPriority w:val="7"/>
    <w:qFormat/>
    <w:rsid w:val="00F45E54"/>
    <w:pPr>
      <w:outlineLvl w:val="9"/>
    </w:pPr>
  </w:style>
  <w:style w:type="table" w:customStyle="1" w:styleId="TablaUNIR1">
    <w:name w:val="TablaUNIR_1"/>
    <w:basedOn w:val="UNIR"/>
    <w:uiPriority w:val="99"/>
    <w:rsid w:val="005F240A"/>
    <w:tblPr>
      <w:tblStyleColBandSize w:val="1"/>
    </w:tblPr>
    <w:tblStylePr w:type="firstRow">
      <w:rPr>
        <w:rFonts w:ascii="UnitOT-Medi" w:hAnsi="UnitOT-Medi"/>
        <w:color w:val="FFFFFF" w:themeColor="background1"/>
        <w:sz w:val="20"/>
      </w:rPr>
      <w:tblPr/>
      <w:tcPr>
        <w:shd w:val="clear" w:color="auto" w:fill="0098CD"/>
      </w:tcPr>
    </w:tblStylePr>
    <w:tblStylePr w:type="band1Vert">
      <w:pPr>
        <w:wordWrap/>
        <w:jc w:val="center"/>
      </w:pPr>
      <w:rPr>
        <w:rFonts w:ascii="UnitOT-Light" w:hAnsi="UnitOT-Light"/>
        <w:color w:val="4D4D4D"/>
        <w:sz w:val="20"/>
      </w:rPr>
      <w:tblPr/>
      <w:tcPr>
        <w:vAlign w:val="center"/>
      </w:tcPr>
    </w:tblStylePr>
  </w:style>
  <w:style w:type="table" w:customStyle="1" w:styleId="TablaUNIR2">
    <w:name w:val="TablaUNIR_2"/>
    <w:basedOn w:val="Tablanormal"/>
    <w:uiPriority w:val="99"/>
    <w:rsid w:val="007E4840"/>
    <w:pPr>
      <w:spacing w:after="0" w:line="240" w:lineRule="auto"/>
      <w:jc w:val="center"/>
    </w:pPr>
    <w:rPr>
      <w:rFonts w:ascii="Calibri" w:hAnsi="Calibri"/>
      <w:color w:val="333333"/>
      <w:sz w:val="20"/>
    </w:rPr>
    <w:tblPr>
      <w:tblBorders>
        <w:bottom w:val="single" w:sz="4" w:space="0" w:color="0098CD"/>
        <w:insideH w:val="single" w:sz="4" w:space="0" w:color="0098CD"/>
      </w:tblBorders>
    </w:tblPr>
    <w:tcPr>
      <w:shd w:val="clear" w:color="auto" w:fill="auto"/>
      <w:tcMar>
        <w:top w:w="57" w:type="dxa"/>
      </w:tcMar>
      <w:vAlign w:val="center"/>
    </w:tcPr>
    <w:tblStylePr w:type="firstRow">
      <w:pPr>
        <w:jc w:val="center"/>
      </w:pPr>
      <w:rPr>
        <w:rFonts w:ascii="UnitOT-Medi" w:hAnsi="UnitOT-Medi"/>
        <w:color w:val="F8F8F8"/>
        <w:sz w:val="20"/>
      </w:rPr>
      <w:tblPr/>
      <w:tcPr>
        <w:shd w:val="clear" w:color="auto" w:fill="0098CD"/>
      </w:tcPr>
    </w:tblStylePr>
    <w:tblStylePr w:type="firstCol">
      <w:rPr>
        <w:rFonts w:ascii="UnitOT-Medi" w:hAnsi="UnitOT-Medi"/>
        <w:color w:val="333333"/>
        <w:sz w:val="20"/>
      </w:rPr>
      <w:tblPr/>
      <w:tcPr>
        <w:tcBorders>
          <w:top w:val="single" w:sz="4" w:space="0" w:color="0098CD"/>
          <w:left w:val="nil"/>
          <w:bottom w:val="single" w:sz="4" w:space="0" w:color="0098CD"/>
          <w:right w:val="single" w:sz="4" w:space="0" w:color="0098CD"/>
          <w:insideH w:val="single" w:sz="4" w:space="0" w:color="008FBE"/>
          <w:insideV w:val="single" w:sz="4" w:space="0" w:color="008FBE"/>
          <w:tl2br w:val="nil"/>
          <w:tr2bl w:val="nil"/>
        </w:tcBorders>
        <w:shd w:val="clear" w:color="auto" w:fill="auto"/>
      </w:tcPr>
    </w:tblStylePr>
  </w:style>
  <w:style w:type="table" w:customStyle="1" w:styleId="TablaUNIR3">
    <w:name w:val="TablaUNIR_3"/>
    <w:basedOn w:val="Tablanormal"/>
    <w:uiPriority w:val="99"/>
    <w:rsid w:val="001E737A"/>
    <w:pPr>
      <w:spacing w:after="0" w:line="240" w:lineRule="auto"/>
      <w:jc w:val="center"/>
    </w:pPr>
    <w:rPr>
      <w:rFonts w:ascii="Calibri" w:hAnsi="Calibri"/>
      <w:color w:val="333333"/>
      <w:sz w:val="20"/>
    </w:rPr>
    <w:tblPr>
      <w:tblBorders>
        <w:top w:val="single" w:sz="4" w:space="0" w:color="0098CD"/>
        <w:bottom w:val="single" w:sz="4" w:space="0" w:color="0098CD"/>
        <w:insideH w:val="single" w:sz="4" w:space="0" w:color="0098CD"/>
        <w:insideV w:val="single" w:sz="4" w:space="0" w:color="0098CD"/>
      </w:tblBorders>
    </w:tblPr>
    <w:tcPr>
      <w:tcMar>
        <w:top w:w="57" w:type="dxa"/>
      </w:tcMar>
      <w:vAlign w:val="center"/>
    </w:tcPr>
    <w:tblStylePr w:type="firstRow">
      <w:pPr>
        <w:jc w:val="center"/>
      </w:pPr>
      <w:rPr>
        <w:rFonts w:ascii="UnitOT-Medi" w:hAnsi="UnitOT-Medi"/>
        <w:sz w:val="20"/>
      </w:rPr>
      <w:tblPr/>
      <w:tcPr>
        <w:tcBorders>
          <w:top w:val="single" w:sz="4" w:space="0" w:color="008FBE"/>
          <w:left w:val="nil"/>
          <w:bottom w:val="single" w:sz="4" w:space="0" w:color="008FBE"/>
          <w:right w:val="nil"/>
          <w:insideH w:val="single" w:sz="4" w:space="0" w:color="008FBE"/>
          <w:insideV w:val="single" w:sz="4" w:space="0" w:color="008FBE"/>
          <w:tl2br w:val="nil"/>
          <w:tr2bl w:val="nil"/>
        </w:tcBorders>
      </w:tcPr>
    </w:tblStylePr>
  </w:style>
  <w:style w:type="table" w:customStyle="1" w:styleId="TablaUNIR4">
    <w:name w:val="TablaUNIR_4"/>
    <w:basedOn w:val="Tablanormal"/>
    <w:uiPriority w:val="99"/>
    <w:rsid w:val="001E737A"/>
    <w:pPr>
      <w:spacing w:after="0" w:line="240" w:lineRule="auto"/>
      <w:jc w:val="center"/>
    </w:pPr>
    <w:rPr>
      <w:rFonts w:ascii="Calibri" w:hAnsi="Calibri"/>
      <w:color w:val="333333"/>
      <w:sz w:val="20"/>
    </w:rPr>
    <w:tblPr>
      <w:tblBorders>
        <w:insideH w:val="single" w:sz="4" w:space="0" w:color="0098CD"/>
        <w:insideV w:val="single" w:sz="4" w:space="0" w:color="0098CD"/>
      </w:tblBorders>
    </w:tblPr>
    <w:tcPr>
      <w:tcMar>
        <w:top w:w="57" w:type="dxa"/>
      </w:tcMar>
      <w:vAlign w:val="center"/>
    </w:tcPr>
    <w:tblStylePr w:type="firstRow">
      <w:rPr>
        <w:rFonts w:ascii="UnitOT-Medi" w:hAnsi="UnitOT-Medi"/>
        <w:color w:val="FFFFFF" w:themeColor="background1"/>
        <w:sz w:val="20"/>
      </w:rPr>
      <w:tblPr/>
      <w:tcPr>
        <w:shd w:val="clear" w:color="auto" w:fill="0098CD"/>
      </w:tcPr>
    </w:tblStylePr>
    <w:tblStylePr w:type="nwCell">
      <w:tblPr/>
      <w:tcPr>
        <w:tcBorders>
          <w:top w:val="nil"/>
          <w:left w:val="nil"/>
          <w:bottom w:val="nil"/>
          <w:right w:val="nil"/>
          <w:insideH w:val="nil"/>
          <w:insideV w:val="nil"/>
          <w:tl2br w:val="nil"/>
          <w:tr2bl w:val="nil"/>
        </w:tcBorders>
        <w:shd w:val="clear" w:color="auto" w:fill="FFFFFF" w:themeFill="background1"/>
      </w:tcPr>
    </w:tblStylePr>
  </w:style>
  <w:style w:type="paragraph" w:customStyle="1" w:styleId="Ejemplos">
    <w:name w:val="Ejemplos"/>
    <w:basedOn w:val="Normal"/>
    <w:uiPriority w:val="22"/>
    <w:qFormat/>
    <w:rsid w:val="00CF1CAE"/>
    <w:pPr>
      <w:spacing w:line="276" w:lineRule="auto"/>
      <w:ind w:left="284" w:right="284"/>
    </w:pPr>
    <w:rPr>
      <w:rFonts w:cs="UnitOT-Light"/>
      <w:color w:val="595959" w:themeColor="text1" w:themeTint="A6"/>
      <w:szCs w:val="22"/>
    </w:rPr>
  </w:style>
  <w:style w:type="table" w:customStyle="1" w:styleId="TablaejemplosUNIR">
    <w:name w:val="Tabla ejemplos UNIR"/>
    <w:basedOn w:val="Tablanormal"/>
    <w:uiPriority w:val="99"/>
    <w:rsid w:val="001E737A"/>
    <w:pPr>
      <w:spacing w:after="0" w:line="240" w:lineRule="auto"/>
    </w:pPr>
    <w:rPr>
      <w:rFonts w:ascii="Calibri" w:hAnsi="Calibri"/>
      <w:sz w:val="20"/>
    </w:rPr>
    <w:tblPr>
      <w:tblBorders>
        <w:left w:val="single" w:sz="4" w:space="0" w:color="0098CD"/>
        <w:right w:val="single" w:sz="4" w:space="0" w:color="0098CD"/>
      </w:tblBorders>
      <w:tblCellMar>
        <w:left w:w="284" w:type="dxa"/>
        <w:right w:w="284" w:type="dxa"/>
      </w:tblCellMar>
    </w:tblPr>
  </w:style>
  <w:style w:type="numbering" w:customStyle="1" w:styleId="VietasUNIRcombinada">
    <w:name w:val="ViñetasUNIR_combinada"/>
    <w:uiPriority w:val="99"/>
    <w:rsid w:val="00C37777"/>
    <w:pPr>
      <w:numPr>
        <w:numId w:val="3"/>
      </w:numPr>
    </w:pPr>
  </w:style>
  <w:style w:type="paragraph" w:styleId="Encabezado">
    <w:name w:val="header"/>
    <w:basedOn w:val="Normal"/>
    <w:link w:val="EncabezadoCar"/>
    <w:uiPriority w:val="99"/>
    <w:qFormat/>
    <w:rsid w:val="00D3043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D30434"/>
    <w:rPr>
      <w:rFonts w:ascii="UnitOT-Light" w:hAnsi="UnitOT-Light" w:cs="Times New Roman"/>
      <w:color w:val="333333"/>
      <w:szCs w:val="24"/>
      <w:lang w:eastAsia="es-ES"/>
    </w:rPr>
  </w:style>
  <w:style w:type="paragraph" w:styleId="Piedepgina">
    <w:name w:val="footer"/>
    <w:basedOn w:val="Normal"/>
    <w:link w:val="PiedepginaCar"/>
    <w:uiPriority w:val="24"/>
    <w:unhideWhenUsed/>
    <w:qFormat/>
    <w:rsid w:val="00E7167D"/>
    <w:pPr>
      <w:tabs>
        <w:tab w:val="center" w:pos="4252"/>
        <w:tab w:val="right" w:pos="8504"/>
      </w:tabs>
      <w:spacing w:line="240" w:lineRule="auto"/>
    </w:pPr>
  </w:style>
  <w:style w:type="character" w:customStyle="1" w:styleId="PiedepginaCar">
    <w:name w:val="Pie de página Car"/>
    <w:basedOn w:val="Fuentedeprrafopredeter"/>
    <w:link w:val="Piedepgina"/>
    <w:uiPriority w:val="24"/>
    <w:rsid w:val="00E7167D"/>
    <w:rPr>
      <w:rFonts w:ascii="Calibri" w:hAnsi="Calibri" w:cs="Times New Roman"/>
      <w:color w:val="333333"/>
      <w:sz w:val="24"/>
      <w:szCs w:val="24"/>
      <w:lang w:eastAsia="es-ES"/>
    </w:rPr>
  </w:style>
  <w:style w:type="paragraph" w:styleId="Textodeglobo">
    <w:name w:val="Balloon Text"/>
    <w:basedOn w:val="Normal"/>
    <w:link w:val="TextodegloboCar"/>
    <w:uiPriority w:val="99"/>
    <w:semiHidden/>
    <w:unhideWhenUsed/>
    <w:rsid w:val="00C446B8"/>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446B8"/>
    <w:rPr>
      <w:rFonts w:ascii="Segoe UI" w:hAnsi="Segoe UI" w:cs="Segoe UI"/>
      <w:color w:val="333333"/>
      <w:sz w:val="18"/>
      <w:szCs w:val="18"/>
      <w:lang w:eastAsia="es-ES"/>
    </w:rPr>
  </w:style>
  <w:style w:type="table" w:customStyle="1" w:styleId="UNIR">
    <w:name w:val="UNIR"/>
    <w:basedOn w:val="Tablanormal"/>
    <w:uiPriority w:val="99"/>
    <w:rsid w:val="007E4840"/>
    <w:pPr>
      <w:spacing w:after="0" w:line="240" w:lineRule="auto"/>
    </w:pPr>
    <w:rPr>
      <w:rFonts w:ascii="Calibri" w:hAnsi="Calibri"/>
      <w:color w:val="333333"/>
      <w:sz w:val="20"/>
    </w:rPr>
    <w:tblPr>
      <w:tblBorders>
        <w:top w:val="single" w:sz="4" w:space="0" w:color="0098CD"/>
        <w:left w:val="single" w:sz="4" w:space="0" w:color="0098CD"/>
        <w:bottom w:val="single" w:sz="4" w:space="0" w:color="0098CD"/>
        <w:right w:val="single" w:sz="4" w:space="0" w:color="0098CD"/>
        <w:insideH w:val="single" w:sz="4" w:space="0" w:color="0098CD"/>
        <w:insideV w:val="single" w:sz="4" w:space="0" w:color="0098CD"/>
      </w:tblBorders>
    </w:tblPr>
  </w:style>
  <w:style w:type="paragraph" w:styleId="Textocomentario">
    <w:name w:val="annotation text"/>
    <w:basedOn w:val="Normal"/>
    <w:link w:val="TextocomentarioCar"/>
    <w:uiPriority w:val="99"/>
    <w:semiHidden/>
    <w:unhideWhenUsed/>
    <w:rsid w:val="009400C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400C5"/>
    <w:rPr>
      <w:rFonts w:ascii="Calibri" w:hAnsi="Calibri" w:cs="Times New Roman"/>
      <w:color w:val="333333"/>
      <w:sz w:val="20"/>
      <w:szCs w:val="20"/>
      <w:lang w:eastAsia="es-ES"/>
    </w:rPr>
  </w:style>
  <w:style w:type="table" w:customStyle="1" w:styleId="TablaUNIR30">
    <w:name w:val="Tabla UNIR 3"/>
    <w:basedOn w:val="Tablanormal"/>
    <w:uiPriority w:val="99"/>
    <w:rsid w:val="00472B27"/>
    <w:pPr>
      <w:spacing w:after="0" w:line="240" w:lineRule="auto"/>
    </w:pPr>
    <w:rPr>
      <w:rFonts w:ascii="UnitOT-Light" w:hAnsi="UnitOT-Light"/>
      <w:color w:val="333333"/>
      <w:sz w:val="20"/>
    </w:rPr>
    <w:tblPr>
      <w:jc w:val="center"/>
      <w:tblBorders>
        <w:top w:val="single" w:sz="4" w:space="0" w:color="0098CD"/>
        <w:bottom w:val="single" w:sz="4" w:space="0" w:color="0098CD"/>
        <w:insideH w:val="single" w:sz="4" w:space="0" w:color="0098CD"/>
        <w:insideV w:val="single" w:sz="4" w:space="0" w:color="0098CD"/>
      </w:tblBorders>
      <w:tblCellMar>
        <w:top w:w="113" w:type="dxa"/>
      </w:tblCellMar>
    </w:tblPr>
    <w:trPr>
      <w:jc w:val="center"/>
    </w:trPr>
    <w:tcPr>
      <w:shd w:val="clear" w:color="auto" w:fill="FFFFFF" w:themeFill="background1"/>
      <w:vAlign w:val="center"/>
    </w:tcPr>
    <w:tblStylePr w:type="firstRow">
      <w:pPr>
        <w:jc w:val="center"/>
      </w:pPr>
      <w:rPr>
        <w:rFonts w:ascii="UnitOT-Medi" w:hAnsi="UnitOT-Medi"/>
        <w:b w:val="0"/>
        <w:color w:val="333333"/>
        <w:sz w:val="20"/>
      </w:rPr>
      <w:tblPr/>
      <w:trPr>
        <w:tblHeader/>
      </w:trPr>
      <w:tcPr>
        <w:shd w:val="clear" w:color="auto" w:fill="E6F4F9"/>
        <w:vAlign w:val="center"/>
      </w:tcPr>
    </w:tblStylePr>
  </w:style>
  <w:style w:type="paragraph" w:customStyle="1" w:styleId="Textocajaactividades">
    <w:name w:val="Texto_caja_actividades"/>
    <w:basedOn w:val="TtuloApartado3"/>
    <w:qFormat/>
    <w:rsid w:val="00D74F0A"/>
    <w:pPr>
      <w:spacing w:line="240" w:lineRule="auto"/>
      <w:jc w:val="center"/>
    </w:pPr>
    <w:rPr>
      <w:sz w:val="22"/>
      <w:szCs w:val="22"/>
    </w:rPr>
  </w:style>
  <w:style w:type="character" w:styleId="Refdecomentario">
    <w:name w:val="annotation reference"/>
    <w:basedOn w:val="Fuentedeprrafopredeter"/>
    <w:uiPriority w:val="99"/>
    <w:semiHidden/>
    <w:unhideWhenUsed/>
    <w:rsid w:val="004779BD"/>
    <w:rPr>
      <w:sz w:val="16"/>
      <w:szCs w:val="16"/>
    </w:rPr>
  </w:style>
  <w:style w:type="paragraph" w:styleId="Asuntodelcomentario">
    <w:name w:val="annotation subject"/>
    <w:basedOn w:val="Textocomentario"/>
    <w:next w:val="Textocomentario"/>
    <w:link w:val="AsuntodelcomentarioCar"/>
    <w:uiPriority w:val="99"/>
    <w:semiHidden/>
    <w:unhideWhenUsed/>
    <w:rsid w:val="004779BD"/>
    <w:rPr>
      <w:b/>
      <w:bCs/>
    </w:rPr>
  </w:style>
  <w:style w:type="character" w:customStyle="1" w:styleId="AsuntodelcomentarioCar">
    <w:name w:val="Asunto del comentario Car"/>
    <w:basedOn w:val="TextocomentarioCar"/>
    <w:link w:val="Asuntodelcomentario"/>
    <w:uiPriority w:val="99"/>
    <w:semiHidden/>
    <w:rsid w:val="004779BD"/>
    <w:rPr>
      <w:rFonts w:ascii="Calibri" w:hAnsi="Calibri" w:cs="Times New Roman"/>
      <w:b/>
      <w:bCs/>
      <w:color w:val="333333"/>
      <w:sz w:val="20"/>
      <w:szCs w:val="20"/>
      <w:lang w:eastAsia="es-ES"/>
    </w:rPr>
  </w:style>
  <w:style w:type="character" w:customStyle="1" w:styleId="PrrafodelistaCar">
    <w:name w:val="Párrafo de lista Car"/>
    <w:basedOn w:val="Fuentedeprrafopredeter"/>
    <w:link w:val="Prrafodelista"/>
    <w:uiPriority w:val="98"/>
    <w:qFormat/>
    <w:rsid w:val="00DB09D7"/>
    <w:rPr>
      <w:rFonts w:ascii="Calibri" w:hAnsi="Calibri" w:cs="Times New Roman"/>
      <w:color w:val="333333"/>
      <w:sz w:val="24"/>
      <w:szCs w:val="24"/>
      <w:lang w:eastAsia="es-ES"/>
    </w:rPr>
  </w:style>
  <w:style w:type="character" w:customStyle="1" w:styleId="Ttulo3Car">
    <w:name w:val="Título 3 Car"/>
    <w:basedOn w:val="Fuentedeprrafopredeter"/>
    <w:link w:val="Ttulo3"/>
    <w:uiPriority w:val="98"/>
    <w:semiHidden/>
    <w:rsid w:val="00FE4824"/>
    <w:rPr>
      <w:rFonts w:asciiTheme="majorHAnsi" w:eastAsiaTheme="majorEastAsia" w:hAnsiTheme="majorHAnsi" w:cstheme="majorBidi"/>
      <w:color w:val="1F4D78" w:themeColor="accent1" w:themeShade="7F"/>
      <w:sz w:val="24"/>
      <w:szCs w:val="24"/>
      <w:lang w:val="en-GB" w:eastAsia="es-ES"/>
    </w:rPr>
  </w:style>
  <w:style w:type="paragraph" w:styleId="NormalWeb">
    <w:name w:val="Normal (Web)"/>
    <w:basedOn w:val="Normal"/>
    <w:uiPriority w:val="99"/>
    <w:semiHidden/>
    <w:unhideWhenUsed/>
    <w:rsid w:val="00A237FB"/>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96346">
      <w:bodyDiv w:val="1"/>
      <w:marLeft w:val="0"/>
      <w:marRight w:val="0"/>
      <w:marTop w:val="0"/>
      <w:marBottom w:val="0"/>
      <w:divBdr>
        <w:top w:val="none" w:sz="0" w:space="0" w:color="auto"/>
        <w:left w:val="none" w:sz="0" w:space="0" w:color="auto"/>
        <w:bottom w:val="none" w:sz="0" w:space="0" w:color="auto"/>
        <w:right w:val="none" w:sz="0" w:space="0" w:color="auto"/>
      </w:divBdr>
    </w:div>
    <w:div w:id="99640852">
      <w:bodyDiv w:val="1"/>
      <w:marLeft w:val="0"/>
      <w:marRight w:val="0"/>
      <w:marTop w:val="0"/>
      <w:marBottom w:val="0"/>
      <w:divBdr>
        <w:top w:val="none" w:sz="0" w:space="0" w:color="auto"/>
        <w:left w:val="none" w:sz="0" w:space="0" w:color="auto"/>
        <w:bottom w:val="none" w:sz="0" w:space="0" w:color="auto"/>
        <w:right w:val="none" w:sz="0" w:space="0" w:color="auto"/>
      </w:divBdr>
    </w:div>
    <w:div w:id="143012425">
      <w:bodyDiv w:val="1"/>
      <w:marLeft w:val="0"/>
      <w:marRight w:val="0"/>
      <w:marTop w:val="0"/>
      <w:marBottom w:val="0"/>
      <w:divBdr>
        <w:top w:val="none" w:sz="0" w:space="0" w:color="auto"/>
        <w:left w:val="none" w:sz="0" w:space="0" w:color="auto"/>
        <w:bottom w:val="none" w:sz="0" w:space="0" w:color="auto"/>
        <w:right w:val="none" w:sz="0" w:space="0" w:color="auto"/>
      </w:divBdr>
    </w:div>
    <w:div w:id="149642524">
      <w:bodyDiv w:val="1"/>
      <w:marLeft w:val="0"/>
      <w:marRight w:val="0"/>
      <w:marTop w:val="0"/>
      <w:marBottom w:val="0"/>
      <w:divBdr>
        <w:top w:val="none" w:sz="0" w:space="0" w:color="auto"/>
        <w:left w:val="none" w:sz="0" w:space="0" w:color="auto"/>
        <w:bottom w:val="none" w:sz="0" w:space="0" w:color="auto"/>
        <w:right w:val="none" w:sz="0" w:space="0" w:color="auto"/>
      </w:divBdr>
    </w:div>
    <w:div w:id="208029454">
      <w:bodyDiv w:val="1"/>
      <w:marLeft w:val="0"/>
      <w:marRight w:val="0"/>
      <w:marTop w:val="0"/>
      <w:marBottom w:val="0"/>
      <w:divBdr>
        <w:top w:val="none" w:sz="0" w:space="0" w:color="auto"/>
        <w:left w:val="none" w:sz="0" w:space="0" w:color="auto"/>
        <w:bottom w:val="none" w:sz="0" w:space="0" w:color="auto"/>
        <w:right w:val="none" w:sz="0" w:space="0" w:color="auto"/>
      </w:divBdr>
      <w:divsChild>
        <w:div w:id="1341816150">
          <w:marLeft w:val="0"/>
          <w:marRight w:val="0"/>
          <w:marTop w:val="0"/>
          <w:marBottom w:val="0"/>
          <w:divBdr>
            <w:top w:val="none" w:sz="0" w:space="0" w:color="auto"/>
            <w:left w:val="none" w:sz="0" w:space="0" w:color="auto"/>
            <w:bottom w:val="none" w:sz="0" w:space="0" w:color="auto"/>
            <w:right w:val="none" w:sz="0" w:space="0" w:color="auto"/>
          </w:divBdr>
          <w:divsChild>
            <w:div w:id="482506128">
              <w:marLeft w:val="0"/>
              <w:marRight w:val="0"/>
              <w:marTop w:val="0"/>
              <w:marBottom w:val="0"/>
              <w:divBdr>
                <w:top w:val="none" w:sz="0" w:space="0" w:color="auto"/>
                <w:left w:val="none" w:sz="0" w:space="0" w:color="auto"/>
                <w:bottom w:val="none" w:sz="0" w:space="0" w:color="auto"/>
                <w:right w:val="none" w:sz="0" w:space="0" w:color="auto"/>
              </w:divBdr>
              <w:divsChild>
                <w:div w:id="998539107">
                  <w:marLeft w:val="0"/>
                  <w:marRight w:val="0"/>
                  <w:marTop w:val="0"/>
                  <w:marBottom w:val="0"/>
                  <w:divBdr>
                    <w:top w:val="none" w:sz="0" w:space="0" w:color="auto"/>
                    <w:left w:val="none" w:sz="0" w:space="0" w:color="auto"/>
                    <w:bottom w:val="none" w:sz="0" w:space="0" w:color="auto"/>
                    <w:right w:val="none" w:sz="0" w:space="0" w:color="auto"/>
                  </w:divBdr>
                  <w:divsChild>
                    <w:div w:id="693699462">
                      <w:marLeft w:val="0"/>
                      <w:marRight w:val="0"/>
                      <w:marTop w:val="0"/>
                      <w:marBottom w:val="0"/>
                      <w:divBdr>
                        <w:top w:val="none" w:sz="0" w:space="0" w:color="auto"/>
                        <w:left w:val="none" w:sz="0" w:space="0" w:color="auto"/>
                        <w:bottom w:val="none" w:sz="0" w:space="0" w:color="auto"/>
                        <w:right w:val="none" w:sz="0" w:space="0" w:color="auto"/>
                      </w:divBdr>
                      <w:divsChild>
                        <w:div w:id="628707338">
                          <w:marLeft w:val="60"/>
                          <w:marRight w:val="60"/>
                          <w:marTop w:val="0"/>
                          <w:marBottom w:val="0"/>
                          <w:divBdr>
                            <w:top w:val="none" w:sz="0" w:space="0" w:color="auto"/>
                            <w:left w:val="none" w:sz="0" w:space="0" w:color="auto"/>
                            <w:bottom w:val="none" w:sz="0" w:space="0" w:color="auto"/>
                            <w:right w:val="none" w:sz="0" w:space="0" w:color="auto"/>
                          </w:divBdr>
                        </w:div>
                      </w:divsChild>
                    </w:div>
                    <w:div w:id="2089573254">
                      <w:marLeft w:val="0"/>
                      <w:marRight w:val="0"/>
                      <w:marTop w:val="0"/>
                      <w:marBottom w:val="0"/>
                      <w:divBdr>
                        <w:top w:val="none" w:sz="0" w:space="0" w:color="auto"/>
                        <w:left w:val="none" w:sz="0" w:space="0" w:color="auto"/>
                        <w:bottom w:val="none" w:sz="0" w:space="0" w:color="auto"/>
                        <w:right w:val="none" w:sz="0" w:space="0" w:color="auto"/>
                      </w:divBdr>
                      <w:divsChild>
                        <w:div w:id="782698109">
                          <w:marLeft w:val="60"/>
                          <w:marRight w:val="60"/>
                          <w:marTop w:val="0"/>
                          <w:marBottom w:val="0"/>
                          <w:divBdr>
                            <w:top w:val="none" w:sz="0" w:space="0" w:color="auto"/>
                            <w:left w:val="none" w:sz="0" w:space="0" w:color="auto"/>
                            <w:bottom w:val="none" w:sz="0" w:space="0" w:color="auto"/>
                            <w:right w:val="none" w:sz="0" w:space="0" w:color="auto"/>
                          </w:divBdr>
                        </w:div>
                      </w:divsChild>
                    </w:div>
                    <w:div w:id="1744452917">
                      <w:marLeft w:val="0"/>
                      <w:marRight w:val="0"/>
                      <w:marTop w:val="0"/>
                      <w:marBottom w:val="0"/>
                      <w:divBdr>
                        <w:top w:val="none" w:sz="0" w:space="0" w:color="auto"/>
                        <w:left w:val="none" w:sz="0" w:space="0" w:color="auto"/>
                        <w:bottom w:val="none" w:sz="0" w:space="0" w:color="auto"/>
                        <w:right w:val="none" w:sz="0" w:space="0" w:color="auto"/>
                      </w:divBdr>
                      <w:divsChild>
                        <w:div w:id="979918530">
                          <w:marLeft w:val="60"/>
                          <w:marRight w:val="60"/>
                          <w:marTop w:val="0"/>
                          <w:marBottom w:val="0"/>
                          <w:divBdr>
                            <w:top w:val="none" w:sz="0" w:space="0" w:color="auto"/>
                            <w:left w:val="none" w:sz="0" w:space="0" w:color="auto"/>
                            <w:bottom w:val="none" w:sz="0" w:space="0" w:color="auto"/>
                            <w:right w:val="none" w:sz="0" w:space="0" w:color="auto"/>
                          </w:divBdr>
                        </w:div>
                      </w:divsChild>
                    </w:div>
                    <w:div w:id="546991853">
                      <w:marLeft w:val="0"/>
                      <w:marRight w:val="0"/>
                      <w:marTop w:val="0"/>
                      <w:marBottom w:val="0"/>
                      <w:divBdr>
                        <w:top w:val="none" w:sz="0" w:space="0" w:color="auto"/>
                        <w:left w:val="none" w:sz="0" w:space="0" w:color="auto"/>
                        <w:bottom w:val="none" w:sz="0" w:space="0" w:color="auto"/>
                        <w:right w:val="none" w:sz="0" w:space="0" w:color="auto"/>
                      </w:divBdr>
                      <w:divsChild>
                        <w:div w:id="1140684342">
                          <w:marLeft w:val="60"/>
                          <w:marRight w:val="60"/>
                          <w:marTop w:val="0"/>
                          <w:marBottom w:val="0"/>
                          <w:divBdr>
                            <w:top w:val="none" w:sz="0" w:space="0" w:color="auto"/>
                            <w:left w:val="none" w:sz="0" w:space="0" w:color="auto"/>
                            <w:bottom w:val="none" w:sz="0" w:space="0" w:color="auto"/>
                            <w:right w:val="none" w:sz="0" w:space="0" w:color="auto"/>
                          </w:divBdr>
                        </w:div>
                      </w:divsChild>
                    </w:div>
                    <w:div w:id="199441946">
                      <w:marLeft w:val="0"/>
                      <w:marRight w:val="0"/>
                      <w:marTop w:val="0"/>
                      <w:marBottom w:val="0"/>
                      <w:divBdr>
                        <w:top w:val="none" w:sz="0" w:space="0" w:color="auto"/>
                        <w:left w:val="none" w:sz="0" w:space="0" w:color="auto"/>
                        <w:bottom w:val="none" w:sz="0" w:space="0" w:color="auto"/>
                        <w:right w:val="none" w:sz="0" w:space="0" w:color="auto"/>
                      </w:divBdr>
                      <w:divsChild>
                        <w:div w:id="735587802">
                          <w:marLeft w:val="60"/>
                          <w:marRight w:val="60"/>
                          <w:marTop w:val="0"/>
                          <w:marBottom w:val="0"/>
                          <w:divBdr>
                            <w:top w:val="none" w:sz="0" w:space="0" w:color="auto"/>
                            <w:left w:val="none" w:sz="0" w:space="0" w:color="auto"/>
                            <w:bottom w:val="none" w:sz="0" w:space="0" w:color="auto"/>
                            <w:right w:val="none" w:sz="0" w:space="0" w:color="auto"/>
                          </w:divBdr>
                        </w:div>
                      </w:divsChild>
                    </w:div>
                    <w:div w:id="1595893452">
                      <w:marLeft w:val="0"/>
                      <w:marRight w:val="0"/>
                      <w:marTop w:val="0"/>
                      <w:marBottom w:val="0"/>
                      <w:divBdr>
                        <w:top w:val="none" w:sz="0" w:space="0" w:color="auto"/>
                        <w:left w:val="none" w:sz="0" w:space="0" w:color="auto"/>
                        <w:bottom w:val="none" w:sz="0" w:space="0" w:color="auto"/>
                        <w:right w:val="none" w:sz="0" w:space="0" w:color="auto"/>
                      </w:divBdr>
                      <w:divsChild>
                        <w:div w:id="12190522">
                          <w:marLeft w:val="60"/>
                          <w:marRight w:val="60"/>
                          <w:marTop w:val="0"/>
                          <w:marBottom w:val="0"/>
                          <w:divBdr>
                            <w:top w:val="none" w:sz="0" w:space="0" w:color="auto"/>
                            <w:left w:val="none" w:sz="0" w:space="0" w:color="auto"/>
                            <w:bottom w:val="none" w:sz="0" w:space="0" w:color="auto"/>
                            <w:right w:val="none" w:sz="0" w:space="0" w:color="auto"/>
                          </w:divBdr>
                        </w:div>
                      </w:divsChild>
                    </w:div>
                    <w:div w:id="697663441">
                      <w:marLeft w:val="0"/>
                      <w:marRight w:val="0"/>
                      <w:marTop w:val="0"/>
                      <w:marBottom w:val="0"/>
                      <w:divBdr>
                        <w:top w:val="none" w:sz="0" w:space="0" w:color="auto"/>
                        <w:left w:val="none" w:sz="0" w:space="0" w:color="auto"/>
                        <w:bottom w:val="none" w:sz="0" w:space="0" w:color="auto"/>
                        <w:right w:val="none" w:sz="0" w:space="0" w:color="auto"/>
                      </w:divBdr>
                      <w:divsChild>
                        <w:div w:id="1382170322">
                          <w:marLeft w:val="60"/>
                          <w:marRight w:val="60"/>
                          <w:marTop w:val="0"/>
                          <w:marBottom w:val="0"/>
                          <w:divBdr>
                            <w:top w:val="none" w:sz="0" w:space="0" w:color="auto"/>
                            <w:left w:val="none" w:sz="0" w:space="0" w:color="auto"/>
                            <w:bottom w:val="none" w:sz="0" w:space="0" w:color="auto"/>
                            <w:right w:val="none" w:sz="0" w:space="0" w:color="auto"/>
                          </w:divBdr>
                        </w:div>
                      </w:divsChild>
                    </w:div>
                    <w:div w:id="564726783">
                      <w:marLeft w:val="0"/>
                      <w:marRight w:val="0"/>
                      <w:marTop w:val="0"/>
                      <w:marBottom w:val="0"/>
                      <w:divBdr>
                        <w:top w:val="none" w:sz="0" w:space="0" w:color="auto"/>
                        <w:left w:val="none" w:sz="0" w:space="0" w:color="auto"/>
                        <w:bottom w:val="none" w:sz="0" w:space="0" w:color="auto"/>
                        <w:right w:val="none" w:sz="0" w:space="0" w:color="auto"/>
                      </w:divBdr>
                    </w:div>
                    <w:div w:id="1959682450">
                      <w:marLeft w:val="0"/>
                      <w:marRight w:val="0"/>
                      <w:marTop w:val="0"/>
                      <w:marBottom w:val="0"/>
                      <w:divBdr>
                        <w:top w:val="none" w:sz="0" w:space="0" w:color="auto"/>
                        <w:left w:val="none" w:sz="0" w:space="0" w:color="auto"/>
                        <w:bottom w:val="none" w:sz="0" w:space="0" w:color="auto"/>
                        <w:right w:val="none" w:sz="0" w:space="0" w:color="auto"/>
                      </w:divBdr>
                      <w:divsChild>
                        <w:div w:id="220673544">
                          <w:marLeft w:val="0"/>
                          <w:marRight w:val="0"/>
                          <w:marTop w:val="0"/>
                          <w:marBottom w:val="0"/>
                          <w:divBdr>
                            <w:top w:val="none" w:sz="0" w:space="0" w:color="auto"/>
                            <w:left w:val="none" w:sz="0" w:space="0" w:color="auto"/>
                            <w:bottom w:val="none" w:sz="0" w:space="0" w:color="auto"/>
                            <w:right w:val="none" w:sz="0" w:space="0" w:color="auto"/>
                          </w:divBdr>
                          <w:divsChild>
                            <w:div w:id="12364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7653821">
      <w:bodyDiv w:val="1"/>
      <w:marLeft w:val="0"/>
      <w:marRight w:val="0"/>
      <w:marTop w:val="0"/>
      <w:marBottom w:val="0"/>
      <w:divBdr>
        <w:top w:val="none" w:sz="0" w:space="0" w:color="auto"/>
        <w:left w:val="none" w:sz="0" w:space="0" w:color="auto"/>
        <w:bottom w:val="none" w:sz="0" w:space="0" w:color="auto"/>
        <w:right w:val="none" w:sz="0" w:space="0" w:color="auto"/>
      </w:divBdr>
    </w:div>
    <w:div w:id="324095648">
      <w:bodyDiv w:val="1"/>
      <w:marLeft w:val="0"/>
      <w:marRight w:val="0"/>
      <w:marTop w:val="0"/>
      <w:marBottom w:val="0"/>
      <w:divBdr>
        <w:top w:val="none" w:sz="0" w:space="0" w:color="auto"/>
        <w:left w:val="none" w:sz="0" w:space="0" w:color="auto"/>
        <w:bottom w:val="none" w:sz="0" w:space="0" w:color="auto"/>
        <w:right w:val="none" w:sz="0" w:space="0" w:color="auto"/>
      </w:divBdr>
    </w:div>
    <w:div w:id="369569035">
      <w:bodyDiv w:val="1"/>
      <w:marLeft w:val="0"/>
      <w:marRight w:val="0"/>
      <w:marTop w:val="0"/>
      <w:marBottom w:val="0"/>
      <w:divBdr>
        <w:top w:val="none" w:sz="0" w:space="0" w:color="auto"/>
        <w:left w:val="none" w:sz="0" w:space="0" w:color="auto"/>
        <w:bottom w:val="none" w:sz="0" w:space="0" w:color="auto"/>
        <w:right w:val="none" w:sz="0" w:space="0" w:color="auto"/>
      </w:divBdr>
      <w:divsChild>
        <w:div w:id="449666849">
          <w:marLeft w:val="0"/>
          <w:marRight w:val="0"/>
          <w:marTop w:val="0"/>
          <w:marBottom w:val="0"/>
          <w:divBdr>
            <w:top w:val="none" w:sz="0" w:space="0" w:color="auto"/>
            <w:left w:val="none" w:sz="0" w:space="0" w:color="auto"/>
            <w:bottom w:val="none" w:sz="0" w:space="0" w:color="auto"/>
            <w:right w:val="none" w:sz="0" w:space="0" w:color="auto"/>
          </w:divBdr>
          <w:divsChild>
            <w:div w:id="1718892362">
              <w:marLeft w:val="0"/>
              <w:marRight w:val="0"/>
              <w:marTop w:val="0"/>
              <w:marBottom w:val="0"/>
              <w:divBdr>
                <w:top w:val="none" w:sz="0" w:space="0" w:color="auto"/>
                <w:left w:val="none" w:sz="0" w:space="0" w:color="auto"/>
                <w:bottom w:val="none" w:sz="0" w:space="0" w:color="auto"/>
                <w:right w:val="none" w:sz="0" w:space="0" w:color="auto"/>
              </w:divBdr>
              <w:divsChild>
                <w:div w:id="1453669940">
                  <w:marLeft w:val="0"/>
                  <w:marRight w:val="0"/>
                  <w:marTop w:val="0"/>
                  <w:marBottom w:val="0"/>
                  <w:divBdr>
                    <w:top w:val="none" w:sz="0" w:space="0" w:color="auto"/>
                    <w:left w:val="none" w:sz="0" w:space="0" w:color="auto"/>
                    <w:bottom w:val="none" w:sz="0" w:space="0" w:color="auto"/>
                    <w:right w:val="none" w:sz="0" w:space="0" w:color="auto"/>
                  </w:divBdr>
                  <w:divsChild>
                    <w:div w:id="2105030537">
                      <w:marLeft w:val="0"/>
                      <w:marRight w:val="0"/>
                      <w:marTop w:val="0"/>
                      <w:marBottom w:val="0"/>
                      <w:divBdr>
                        <w:top w:val="none" w:sz="0" w:space="0" w:color="auto"/>
                        <w:left w:val="none" w:sz="0" w:space="0" w:color="auto"/>
                        <w:bottom w:val="none" w:sz="0" w:space="0" w:color="auto"/>
                        <w:right w:val="none" w:sz="0" w:space="0" w:color="auto"/>
                      </w:divBdr>
                      <w:divsChild>
                        <w:div w:id="1898054362">
                          <w:marLeft w:val="60"/>
                          <w:marRight w:val="60"/>
                          <w:marTop w:val="0"/>
                          <w:marBottom w:val="0"/>
                          <w:divBdr>
                            <w:top w:val="none" w:sz="0" w:space="0" w:color="auto"/>
                            <w:left w:val="none" w:sz="0" w:space="0" w:color="auto"/>
                            <w:bottom w:val="none" w:sz="0" w:space="0" w:color="auto"/>
                            <w:right w:val="none" w:sz="0" w:space="0" w:color="auto"/>
                          </w:divBdr>
                        </w:div>
                      </w:divsChild>
                    </w:div>
                    <w:div w:id="1558466746">
                      <w:marLeft w:val="0"/>
                      <w:marRight w:val="0"/>
                      <w:marTop w:val="0"/>
                      <w:marBottom w:val="0"/>
                      <w:divBdr>
                        <w:top w:val="none" w:sz="0" w:space="0" w:color="auto"/>
                        <w:left w:val="none" w:sz="0" w:space="0" w:color="auto"/>
                        <w:bottom w:val="none" w:sz="0" w:space="0" w:color="auto"/>
                        <w:right w:val="none" w:sz="0" w:space="0" w:color="auto"/>
                      </w:divBdr>
                      <w:divsChild>
                        <w:div w:id="359358063">
                          <w:marLeft w:val="60"/>
                          <w:marRight w:val="60"/>
                          <w:marTop w:val="0"/>
                          <w:marBottom w:val="0"/>
                          <w:divBdr>
                            <w:top w:val="none" w:sz="0" w:space="0" w:color="auto"/>
                            <w:left w:val="none" w:sz="0" w:space="0" w:color="auto"/>
                            <w:bottom w:val="none" w:sz="0" w:space="0" w:color="auto"/>
                            <w:right w:val="none" w:sz="0" w:space="0" w:color="auto"/>
                          </w:divBdr>
                        </w:div>
                      </w:divsChild>
                    </w:div>
                    <w:div w:id="1971932696">
                      <w:marLeft w:val="0"/>
                      <w:marRight w:val="0"/>
                      <w:marTop w:val="0"/>
                      <w:marBottom w:val="0"/>
                      <w:divBdr>
                        <w:top w:val="none" w:sz="0" w:space="0" w:color="auto"/>
                        <w:left w:val="none" w:sz="0" w:space="0" w:color="auto"/>
                        <w:bottom w:val="none" w:sz="0" w:space="0" w:color="auto"/>
                        <w:right w:val="none" w:sz="0" w:space="0" w:color="auto"/>
                      </w:divBdr>
                      <w:divsChild>
                        <w:div w:id="99185672">
                          <w:marLeft w:val="60"/>
                          <w:marRight w:val="60"/>
                          <w:marTop w:val="0"/>
                          <w:marBottom w:val="0"/>
                          <w:divBdr>
                            <w:top w:val="none" w:sz="0" w:space="0" w:color="auto"/>
                            <w:left w:val="none" w:sz="0" w:space="0" w:color="auto"/>
                            <w:bottom w:val="none" w:sz="0" w:space="0" w:color="auto"/>
                            <w:right w:val="none" w:sz="0" w:space="0" w:color="auto"/>
                          </w:divBdr>
                        </w:div>
                      </w:divsChild>
                    </w:div>
                    <w:div w:id="177745106">
                      <w:marLeft w:val="0"/>
                      <w:marRight w:val="0"/>
                      <w:marTop w:val="0"/>
                      <w:marBottom w:val="0"/>
                      <w:divBdr>
                        <w:top w:val="none" w:sz="0" w:space="0" w:color="auto"/>
                        <w:left w:val="none" w:sz="0" w:space="0" w:color="auto"/>
                        <w:bottom w:val="none" w:sz="0" w:space="0" w:color="auto"/>
                        <w:right w:val="none" w:sz="0" w:space="0" w:color="auto"/>
                      </w:divBdr>
                      <w:divsChild>
                        <w:div w:id="2117947007">
                          <w:marLeft w:val="60"/>
                          <w:marRight w:val="60"/>
                          <w:marTop w:val="0"/>
                          <w:marBottom w:val="0"/>
                          <w:divBdr>
                            <w:top w:val="none" w:sz="0" w:space="0" w:color="auto"/>
                            <w:left w:val="none" w:sz="0" w:space="0" w:color="auto"/>
                            <w:bottom w:val="none" w:sz="0" w:space="0" w:color="auto"/>
                            <w:right w:val="none" w:sz="0" w:space="0" w:color="auto"/>
                          </w:divBdr>
                        </w:div>
                      </w:divsChild>
                    </w:div>
                    <w:div w:id="1406797565">
                      <w:marLeft w:val="0"/>
                      <w:marRight w:val="0"/>
                      <w:marTop w:val="0"/>
                      <w:marBottom w:val="0"/>
                      <w:divBdr>
                        <w:top w:val="none" w:sz="0" w:space="0" w:color="auto"/>
                        <w:left w:val="none" w:sz="0" w:space="0" w:color="auto"/>
                        <w:bottom w:val="none" w:sz="0" w:space="0" w:color="auto"/>
                        <w:right w:val="none" w:sz="0" w:space="0" w:color="auto"/>
                      </w:divBdr>
                      <w:divsChild>
                        <w:div w:id="420373927">
                          <w:marLeft w:val="60"/>
                          <w:marRight w:val="60"/>
                          <w:marTop w:val="0"/>
                          <w:marBottom w:val="0"/>
                          <w:divBdr>
                            <w:top w:val="none" w:sz="0" w:space="0" w:color="auto"/>
                            <w:left w:val="none" w:sz="0" w:space="0" w:color="auto"/>
                            <w:bottom w:val="none" w:sz="0" w:space="0" w:color="auto"/>
                            <w:right w:val="none" w:sz="0" w:space="0" w:color="auto"/>
                          </w:divBdr>
                        </w:div>
                      </w:divsChild>
                    </w:div>
                    <w:div w:id="1656490226">
                      <w:marLeft w:val="0"/>
                      <w:marRight w:val="0"/>
                      <w:marTop w:val="0"/>
                      <w:marBottom w:val="0"/>
                      <w:divBdr>
                        <w:top w:val="none" w:sz="0" w:space="0" w:color="auto"/>
                        <w:left w:val="none" w:sz="0" w:space="0" w:color="auto"/>
                        <w:bottom w:val="none" w:sz="0" w:space="0" w:color="auto"/>
                        <w:right w:val="none" w:sz="0" w:space="0" w:color="auto"/>
                      </w:divBdr>
                      <w:divsChild>
                        <w:div w:id="800926182">
                          <w:marLeft w:val="60"/>
                          <w:marRight w:val="60"/>
                          <w:marTop w:val="0"/>
                          <w:marBottom w:val="0"/>
                          <w:divBdr>
                            <w:top w:val="none" w:sz="0" w:space="0" w:color="auto"/>
                            <w:left w:val="none" w:sz="0" w:space="0" w:color="auto"/>
                            <w:bottom w:val="none" w:sz="0" w:space="0" w:color="auto"/>
                            <w:right w:val="none" w:sz="0" w:space="0" w:color="auto"/>
                          </w:divBdr>
                        </w:div>
                      </w:divsChild>
                    </w:div>
                    <w:div w:id="1292057417">
                      <w:marLeft w:val="0"/>
                      <w:marRight w:val="0"/>
                      <w:marTop w:val="0"/>
                      <w:marBottom w:val="0"/>
                      <w:divBdr>
                        <w:top w:val="none" w:sz="0" w:space="0" w:color="auto"/>
                        <w:left w:val="none" w:sz="0" w:space="0" w:color="auto"/>
                        <w:bottom w:val="none" w:sz="0" w:space="0" w:color="auto"/>
                        <w:right w:val="none" w:sz="0" w:space="0" w:color="auto"/>
                      </w:divBdr>
                      <w:divsChild>
                        <w:div w:id="755782447">
                          <w:marLeft w:val="60"/>
                          <w:marRight w:val="60"/>
                          <w:marTop w:val="0"/>
                          <w:marBottom w:val="0"/>
                          <w:divBdr>
                            <w:top w:val="none" w:sz="0" w:space="0" w:color="auto"/>
                            <w:left w:val="none" w:sz="0" w:space="0" w:color="auto"/>
                            <w:bottom w:val="none" w:sz="0" w:space="0" w:color="auto"/>
                            <w:right w:val="none" w:sz="0" w:space="0" w:color="auto"/>
                          </w:divBdr>
                        </w:div>
                      </w:divsChild>
                    </w:div>
                    <w:div w:id="115294815">
                      <w:marLeft w:val="0"/>
                      <w:marRight w:val="0"/>
                      <w:marTop w:val="0"/>
                      <w:marBottom w:val="0"/>
                      <w:divBdr>
                        <w:top w:val="none" w:sz="0" w:space="0" w:color="auto"/>
                        <w:left w:val="none" w:sz="0" w:space="0" w:color="auto"/>
                        <w:bottom w:val="none" w:sz="0" w:space="0" w:color="auto"/>
                        <w:right w:val="none" w:sz="0" w:space="0" w:color="auto"/>
                      </w:divBdr>
                    </w:div>
                    <w:div w:id="786894144">
                      <w:marLeft w:val="0"/>
                      <w:marRight w:val="0"/>
                      <w:marTop w:val="0"/>
                      <w:marBottom w:val="0"/>
                      <w:divBdr>
                        <w:top w:val="none" w:sz="0" w:space="0" w:color="auto"/>
                        <w:left w:val="none" w:sz="0" w:space="0" w:color="auto"/>
                        <w:bottom w:val="none" w:sz="0" w:space="0" w:color="auto"/>
                        <w:right w:val="none" w:sz="0" w:space="0" w:color="auto"/>
                      </w:divBdr>
                      <w:divsChild>
                        <w:div w:id="1612278999">
                          <w:marLeft w:val="0"/>
                          <w:marRight w:val="0"/>
                          <w:marTop w:val="0"/>
                          <w:marBottom w:val="0"/>
                          <w:divBdr>
                            <w:top w:val="none" w:sz="0" w:space="0" w:color="auto"/>
                            <w:left w:val="none" w:sz="0" w:space="0" w:color="auto"/>
                            <w:bottom w:val="none" w:sz="0" w:space="0" w:color="auto"/>
                            <w:right w:val="none" w:sz="0" w:space="0" w:color="auto"/>
                          </w:divBdr>
                          <w:divsChild>
                            <w:div w:id="10851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711216">
      <w:bodyDiv w:val="1"/>
      <w:marLeft w:val="0"/>
      <w:marRight w:val="0"/>
      <w:marTop w:val="0"/>
      <w:marBottom w:val="0"/>
      <w:divBdr>
        <w:top w:val="none" w:sz="0" w:space="0" w:color="auto"/>
        <w:left w:val="none" w:sz="0" w:space="0" w:color="auto"/>
        <w:bottom w:val="none" w:sz="0" w:space="0" w:color="auto"/>
        <w:right w:val="none" w:sz="0" w:space="0" w:color="auto"/>
      </w:divBdr>
    </w:div>
    <w:div w:id="418330072">
      <w:bodyDiv w:val="1"/>
      <w:marLeft w:val="0"/>
      <w:marRight w:val="0"/>
      <w:marTop w:val="0"/>
      <w:marBottom w:val="0"/>
      <w:divBdr>
        <w:top w:val="none" w:sz="0" w:space="0" w:color="auto"/>
        <w:left w:val="none" w:sz="0" w:space="0" w:color="auto"/>
        <w:bottom w:val="none" w:sz="0" w:space="0" w:color="auto"/>
        <w:right w:val="none" w:sz="0" w:space="0" w:color="auto"/>
      </w:divBdr>
    </w:div>
    <w:div w:id="457769524">
      <w:bodyDiv w:val="1"/>
      <w:marLeft w:val="0"/>
      <w:marRight w:val="0"/>
      <w:marTop w:val="0"/>
      <w:marBottom w:val="0"/>
      <w:divBdr>
        <w:top w:val="none" w:sz="0" w:space="0" w:color="auto"/>
        <w:left w:val="none" w:sz="0" w:space="0" w:color="auto"/>
        <w:bottom w:val="none" w:sz="0" w:space="0" w:color="auto"/>
        <w:right w:val="none" w:sz="0" w:space="0" w:color="auto"/>
      </w:divBdr>
    </w:div>
    <w:div w:id="521749457">
      <w:bodyDiv w:val="1"/>
      <w:marLeft w:val="0"/>
      <w:marRight w:val="0"/>
      <w:marTop w:val="0"/>
      <w:marBottom w:val="0"/>
      <w:divBdr>
        <w:top w:val="none" w:sz="0" w:space="0" w:color="auto"/>
        <w:left w:val="none" w:sz="0" w:space="0" w:color="auto"/>
        <w:bottom w:val="none" w:sz="0" w:space="0" w:color="auto"/>
        <w:right w:val="none" w:sz="0" w:space="0" w:color="auto"/>
      </w:divBdr>
    </w:div>
    <w:div w:id="531303896">
      <w:bodyDiv w:val="1"/>
      <w:marLeft w:val="0"/>
      <w:marRight w:val="0"/>
      <w:marTop w:val="0"/>
      <w:marBottom w:val="0"/>
      <w:divBdr>
        <w:top w:val="none" w:sz="0" w:space="0" w:color="auto"/>
        <w:left w:val="none" w:sz="0" w:space="0" w:color="auto"/>
        <w:bottom w:val="none" w:sz="0" w:space="0" w:color="auto"/>
        <w:right w:val="none" w:sz="0" w:space="0" w:color="auto"/>
      </w:divBdr>
    </w:div>
    <w:div w:id="531502504">
      <w:bodyDiv w:val="1"/>
      <w:marLeft w:val="0"/>
      <w:marRight w:val="0"/>
      <w:marTop w:val="0"/>
      <w:marBottom w:val="0"/>
      <w:divBdr>
        <w:top w:val="none" w:sz="0" w:space="0" w:color="auto"/>
        <w:left w:val="none" w:sz="0" w:space="0" w:color="auto"/>
        <w:bottom w:val="none" w:sz="0" w:space="0" w:color="auto"/>
        <w:right w:val="none" w:sz="0" w:space="0" w:color="auto"/>
      </w:divBdr>
    </w:div>
    <w:div w:id="563028589">
      <w:bodyDiv w:val="1"/>
      <w:marLeft w:val="0"/>
      <w:marRight w:val="0"/>
      <w:marTop w:val="0"/>
      <w:marBottom w:val="0"/>
      <w:divBdr>
        <w:top w:val="none" w:sz="0" w:space="0" w:color="auto"/>
        <w:left w:val="none" w:sz="0" w:space="0" w:color="auto"/>
        <w:bottom w:val="none" w:sz="0" w:space="0" w:color="auto"/>
        <w:right w:val="none" w:sz="0" w:space="0" w:color="auto"/>
      </w:divBdr>
      <w:divsChild>
        <w:div w:id="453865287">
          <w:marLeft w:val="0"/>
          <w:marRight w:val="0"/>
          <w:marTop w:val="0"/>
          <w:marBottom w:val="0"/>
          <w:divBdr>
            <w:top w:val="none" w:sz="0" w:space="0" w:color="auto"/>
            <w:left w:val="none" w:sz="0" w:space="0" w:color="auto"/>
            <w:bottom w:val="none" w:sz="0" w:space="0" w:color="auto"/>
            <w:right w:val="none" w:sz="0" w:space="0" w:color="auto"/>
          </w:divBdr>
        </w:div>
      </w:divsChild>
    </w:div>
    <w:div w:id="653922022">
      <w:bodyDiv w:val="1"/>
      <w:marLeft w:val="0"/>
      <w:marRight w:val="0"/>
      <w:marTop w:val="0"/>
      <w:marBottom w:val="0"/>
      <w:divBdr>
        <w:top w:val="none" w:sz="0" w:space="0" w:color="auto"/>
        <w:left w:val="none" w:sz="0" w:space="0" w:color="auto"/>
        <w:bottom w:val="none" w:sz="0" w:space="0" w:color="auto"/>
        <w:right w:val="none" w:sz="0" w:space="0" w:color="auto"/>
      </w:divBdr>
    </w:div>
    <w:div w:id="662969801">
      <w:bodyDiv w:val="1"/>
      <w:marLeft w:val="0"/>
      <w:marRight w:val="0"/>
      <w:marTop w:val="0"/>
      <w:marBottom w:val="0"/>
      <w:divBdr>
        <w:top w:val="none" w:sz="0" w:space="0" w:color="auto"/>
        <w:left w:val="none" w:sz="0" w:space="0" w:color="auto"/>
        <w:bottom w:val="none" w:sz="0" w:space="0" w:color="auto"/>
        <w:right w:val="none" w:sz="0" w:space="0" w:color="auto"/>
      </w:divBdr>
    </w:div>
    <w:div w:id="695428106">
      <w:bodyDiv w:val="1"/>
      <w:marLeft w:val="0"/>
      <w:marRight w:val="0"/>
      <w:marTop w:val="0"/>
      <w:marBottom w:val="0"/>
      <w:divBdr>
        <w:top w:val="none" w:sz="0" w:space="0" w:color="auto"/>
        <w:left w:val="none" w:sz="0" w:space="0" w:color="auto"/>
        <w:bottom w:val="none" w:sz="0" w:space="0" w:color="auto"/>
        <w:right w:val="none" w:sz="0" w:space="0" w:color="auto"/>
      </w:divBdr>
    </w:div>
    <w:div w:id="698311965">
      <w:bodyDiv w:val="1"/>
      <w:marLeft w:val="0"/>
      <w:marRight w:val="0"/>
      <w:marTop w:val="0"/>
      <w:marBottom w:val="0"/>
      <w:divBdr>
        <w:top w:val="none" w:sz="0" w:space="0" w:color="auto"/>
        <w:left w:val="none" w:sz="0" w:space="0" w:color="auto"/>
        <w:bottom w:val="none" w:sz="0" w:space="0" w:color="auto"/>
        <w:right w:val="none" w:sz="0" w:space="0" w:color="auto"/>
      </w:divBdr>
    </w:div>
    <w:div w:id="759522307">
      <w:bodyDiv w:val="1"/>
      <w:marLeft w:val="0"/>
      <w:marRight w:val="0"/>
      <w:marTop w:val="0"/>
      <w:marBottom w:val="0"/>
      <w:divBdr>
        <w:top w:val="none" w:sz="0" w:space="0" w:color="auto"/>
        <w:left w:val="none" w:sz="0" w:space="0" w:color="auto"/>
        <w:bottom w:val="none" w:sz="0" w:space="0" w:color="auto"/>
        <w:right w:val="none" w:sz="0" w:space="0" w:color="auto"/>
      </w:divBdr>
    </w:div>
    <w:div w:id="835533397">
      <w:bodyDiv w:val="1"/>
      <w:marLeft w:val="0"/>
      <w:marRight w:val="0"/>
      <w:marTop w:val="0"/>
      <w:marBottom w:val="0"/>
      <w:divBdr>
        <w:top w:val="none" w:sz="0" w:space="0" w:color="auto"/>
        <w:left w:val="none" w:sz="0" w:space="0" w:color="auto"/>
        <w:bottom w:val="none" w:sz="0" w:space="0" w:color="auto"/>
        <w:right w:val="none" w:sz="0" w:space="0" w:color="auto"/>
      </w:divBdr>
    </w:div>
    <w:div w:id="892691392">
      <w:bodyDiv w:val="1"/>
      <w:marLeft w:val="0"/>
      <w:marRight w:val="0"/>
      <w:marTop w:val="0"/>
      <w:marBottom w:val="0"/>
      <w:divBdr>
        <w:top w:val="none" w:sz="0" w:space="0" w:color="auto"/>
        <w:left w:val="none" w:sz="0" w:space="0" w:color="auto"/>
        <w:bottom w:val="none" w:sz="0" w:space="0" w:color="auto"/>
        <w:right w:val="none" w:sz="0" w:space="0" w:color="auto"/>
      </w:divBdr>
    </w:div>
    <w:div w:id="910651463">
      <w:bodyDiv w:val="1"/>
      <w:marLeft w:val="0"/>
      <w:marRight w:val="0"/>
      <w:marTop w:val="0"/>
      <w:marBottom w:val="0"/>
      <w:divBdr>
        <w:top w:val="none" w:sz="0" w:space="0" w:color="auto"/>
        <w:left w:val="none" w:sz="0" w:space="0" w:color="auto"/>
        <w:bottom w:val="none" w:sz="0" w:space="0" w:color="auto"/>
        <w:right w:val="none" w:sz="0" w:space="0" w:color="auto"/>
      </w:divBdr>
    </w:div>
    <w:div w:id="920405679">
      <w:bodyDiv w:val="1"/>
      <w:marLeft w:val="0"/>
      <w:marRight w:val="0"/>
      <w:marTop w:val="0"/>
      <w:marBottom w:val="0"/>
      <w:divBdr>
        <w:top w:val="none" w:sz="0" w:space="0" w:color="auto"/>
        <w:left w:val="none" w:sz="0" w:space="0" w:color="auto"/>
        <w:bottom w:val="none" w:sz="0" w:space="0" w:color="auto"/>
        <w:right w:val="none" w:sz="0" w:space="0" w:color="auto"/>
      </w:divBdr>
    </w:div>
    <w:div w:id="992292914">
      <w:bodyDiv w:val="1"/>
      <w:marLeft w:val="0"/>
      <w:marRight w:val="0"/>
      <w:marTop w:val="0"/>
      <w:marBottom w:val="0"/>
      <w:divBdr>
        <w:top w:val="none" w:sz="0" w:space="0" w:color="auto"/>
        <w:left w:val="none" w:sz="0" w:space="0" w:color="auto"/>
        <w:bottom w:val="none" w:sz="0" w:space="0" w:color="auto"/>
        <w:right w:val="none" w:sz="0" w:space="0" w:color="auto"/>
      </w:divBdr>
    </w:div>
    <w:div w:id="1005593476">
      <w:bodyDiv w:val="1"/>
      <w:marLeft w:val="0"/>
      <w:marRight w:val="0"/>
      <w:marTop w:val="0"/>
      <w:marBottom w:val="0"/>
      <w:divBdr>
        <w:top w:val="none" w:sz="0" w:space="0" w:color="auto"/>
        <w:left w:val="none" w:sz="0" w:space="0" w:color="auto"/>
        <w:bottom w:val="none" w:sz="0" w:space="0" w:color="auto"/>
        <w:right w:val="none" w:sz="0" w:space="0" w:color="auto"/>
      </w:divBdr>
    </w:div>
    <w:div w:id="1028263497">
      <w:bodyDiv w:val="1"/>
      <w:marLeft w:val="0"/>
      <w:marRight w:val="0"/>
      <w:marTop w:val="0"/>
      <w:marBottom w:val="0"/>
      <w:divBdr>
        <w:top w:val="none" w:sz="0" w:space="0" w:color="auto"/>
        <w:left w:val="none" w:sz="0" w:space="0" w:color="auto"/>
        <w:bottom w:val="none" w:sz="0" w:space="0" w:color="auto"/>
        <w:right w:val="none" w:sz="0" w:space="0" w:color="auto"/>
      </w:divBdr>
    </w:div>
    <w:div w:id="1049376186">
      <w:bodyDiv w:val="1"/>
      <w:marLeft w:val="0"/>
      <w:marRight w:val="0"/>
      <w:marTop w:val="0"/>
      <w:marBottom w:val="0"/>
      <w:divBdr>
        <w:top w:val="none" w:sz="0" w:space="0" w:color="auto"/>
        <w:left w:val="none" w:sz="0" w:space="0" w:color="auto"/>
        <w:bottom w:val="none" w:sz="0" w:space="0" w:color="auto"/>
        <w:right w:val="none" w:sz="0" w:space="0" w:color="auto"/>
      </w:divBdr>
    </w:div>
    <w:div w:id="1114792558">
      <w:bodyDiv w:val="1"/>
      <w:marLeft w:val="0"/>
      <w:marRight w:val="0"/>
      <w:marTop w:val="0"/>
      <w:marBottom w:val="0"/>
      <w:divBdr>
        <w:top w:val="none" w:sz="0" w:space="0" w:color="auto"/>
        <w:left w:val="none" w:sz="0" w:space="0" w:color="auto"/>
        <w:bottom w:val="none" w:sz="0" w:space="0" w:color="auto"/>
        <w:right w:val="none" w:sz="0" w:space="0" w:color="auto"/>
      </w:divBdr>
    </w:div>
    <w:div w:id="1124158843">
      <w:bodyDiv w:val="1"/>
      <w:marLeft w:val="0"/>
      <w:marRight w:val="0"/>
      <w:marTop w:val="0"/>
      <w:marBottom w:val="0"/>
      <w:divBdr>
        <w:top w:val="none" w:sz="0" w:space="0" w:color="auto"/>
        <w:left w:val="none" w:sz="0" w:space="0" w:color="auto"/>
        <w:bottom w:val="none" w:sz="0" w:space="0" w:color="auto"/>
        <w:right w:val="none" w:sz="0" w:space="0" w:color="auto"/>
      </w:divBdr>
    </w:div>
    <w:div w:id="1195925905">
      <w:bodyDiv w:val="1"/>
      <w:marLeft w:val="0"/>
      <w:marRight w:val="0"/>
      <w:marTop w:val="0"/>
      <w:marBottom w:val="0"/>
      <w:divBdr>
        <w:top w:val="none" w:sz="0" w:space="0" w:color="auto"/>
        <w:left w:val="none" w:sz="0" w:space="0" w:color="auto"/>
        <w:bottom w:val="none" w:sz="0" w:space="0" w:color="auto"/>
        <w:right w:val="none" w:sz="0" w:space="0" w:color="auto"/>
      </w:divBdr>
    </w:div>
    <w:div w:id="1217742183">
      <w:bodyDiv w:val="1"/>
      <w:marLeft w:val="0"/>
      <w:marRight w:val="0"/>
      <w:marTop w:val="0"/>
      <w:marBottom w:val="0"/>
      <w:divBdr>
        <w:top w:val="none" w:sz="0" w:space="0" w:color="auto"/>
        <w:left w:val="none" w:sz="0" w:space="0" w:color="auto"/>
        <w:bottom w:val="none" w:sz="0" w:space="0" w:color="auto"/>
        <w:right w:val="none" w:sz="0" w:space="0" w:color="auto"/>
      </w:divBdr>
    </w:div>
    <w:div w:id="1220895452">
      <w:bodyDiv w:val="1"/>
      <w:marLeft w:val="0"/>
      <w:marRight w:val="0"/>
      <w:marTop w:val="0"/>
      <w:marBottom w:val="0"/>
      <w:divBdr>
        <w:top w:val="none" w:sz="0" w:space="0" w:color="auto"/>
        <w:left w:val="none" w:sz="0" w:space="0" w:color="auto"/>
        <w:bottom w:val="none" w:sz="0" w:space="0" w:color="auto"/>
        <w:right w:val="none" w:sz="0" w:space="0" w:color="auto"/>
      </w:divBdr>
    </w:div>
    <w:div w:id="1222325548">
      <w:bodyDiv w:val="1"/>
      <w:marLeft w:val="0"/>
      <w:marRight w:val="0"/>
      <w:marTop w:val="0"/>
      <w:marBottom w:val="0"/>
      <w:divBdr>
        <w:top w:val="none" w:sz="0" w:space="0" w:color="auto"/>
        <w:left w:val="none" w:sz="0" w:space="0" w:color="auto"/>
        <w:bottom w:val="none" w:sz="0" w:space="0" w:color="auto"/>
        <w:right w:val="none" w:sz="0" w:space="0" w:color="auto"/>
      </w:divBdr>
    </w:div>
    <w:div w:id="1237134001">
      <w:bodyDiv w:val="1"/>
      <w:marLeft w:val="0"/>
      <w:marRight w:val="0"/>
      <w:marTop w:val="0"/>
      <w:marBottom w:val="0"/>
      <w:divBdr>
        <w:top w:val="none" w:sz="0" w:space="0" w:color="auto"/>
        <w:left w:val="none" w:sz="0" w:space="0" w:color="auto"/>
        <w:bottom w:val="none" w:sz="0" w:space="0" w:color="auto"/>
        <w:right w:val="none" w:sz="0" w:space="0" w:color="auto"/>
      </w:divBdr>
    </w:div>
    <w:div w:id="1281841813">
      <w:bodyDiv w:val="1"/>
      <w:marLeft w:val="0"/>
      <w:marRight w:val="0"/>
      <w:marTop w:val="0"/>
      <w:marBottom w:val="0"/>
      <w:divBdr>
        <w:top w:val="none" w:sz="0" w:space="0" w:color="auto"/>
        <w:left w:val="none" w:sz="0" w:space="0" w:color="auto"/>
        <w:bottom w:val="none" w:sz="0" w:space="0" w:color="auto"/>
        <w:right w:val="none" w:sz="0" w:space="0" w:color="auto"/>
      </w:divBdr>
    </w:div>
    <w:div w:id="1379696113">
      <w:bodyDiv w:val="1"/>
      <w:marLeft w:val="0"/>
      <w:marRight w:val="0"/>
      <w:marTop w:val="0"/>
      <w:marBottom w:val="0"/>
      <w:divBdr>
        <w:top w:val="none" w:sz="0" w:space="0" w:color="auto"/>
        <w:left w:val="none" w:sz="0" w:space="0" w:color="auto"/>
        <w:bottom w:val="none" w:sz="0" w:space="0" w:color="auto"/>
        <w:right w:val="none" w:sz="0" w:space="0" w:color="auto"/>
      </w:divBdr>
    </w:div>
    <w:div w:id="1402409147">
      <w:bodyDiv w:val="1"/>
      <w:marLeft w:val="0"/>
      <w:marRight w:val="0"/>
      <w:marTop w:val="0"/>
      <w:marBottom w:val="0"/>
      <w:divBdr>
        <w:top w:val="none" w:sz="0" w:space="0" w:color="auto"/>
        <w:left w:val="none" w:sz="0" w:space="0" w:color="auto"/>
        <w:bottom w:val="none" w:sz="0" w:space="0" w:color="auto"/>
        <w:right w:val="none" w:sz="0" w:space="0" w:color="auto"/>
      </w:divBdr>
    </w:div>
    <w:div w:id="1422066498">
      <w:bodyDiv w:val="1"/>
      <w:marLeft w:val="0"/>
      <w:marRight w:val="0"/>
      <w:marTop w:val="0"/>
      <w:marBottom w:val="0"/>
      <w:divBdr>
        <w:top w:val="none" w:sz="0" w:space="0" w:color="auto"/>
        <w:left w:val="none" w:sz="0" w:space="0" w:color="auto"/>
        <w:bottom w:val="none" w:sz="0" w:space="0" w:color="auto"/>
        <w:right w:val="none" w:sz="0" w:space="0" w:color="auto"/>
      </w:divBdr>
      <w:divsChild>
        <w:div w:id="1456021345">
          <w:marLeft w:val="0"/>
          <w:marRight w:val="0"/>
          <w:marTop w:val="0"/>
          <w:marBottom w:val="0"/>
          <w:divBdr>
            <w:top w:val="none" w:sz="0" w:space="0" w:color="auto"/>
            <w:left w:val="none" w:sz="0" w:space="0" w:color="auto"/>
            <w:bottom w:val="none" w:sz="0" w:space="0" w:color="auto"/>
            <w:right w:val="none" w:sz="0" w:space="0" w:color="auto"/>
          </w:divBdr>
        </w:div>
      </w:divsChild>
    </w:div>
    <w:div w:id="1427922922">
      <w:bodyDiv w:val="1"/>
      <w:marLeft w:val="0"/>
      <w:marRight w:val="0"/>
      <w:marTop w:val="0"/>
      <w:marBottom w:val="0"/>
      <w:divBdr>
        <w:top w:val="none" w:sz="0" w:space="0" w:color="auto"/>
        <w:left w:val="none" w:sz="0" w:space="0" w:color="auto"/>
        <w:bottom w:val="none" w:sz="0" w:space="0" w:color="auto"/>
        <w:right w:val="none" w:sz="0" w:space="0" w:color="auto"/>
      </w:divBdr>
    </w:div>
    <w:div w:id="1444110238">
      <w:bodyDiv w:val="1"/>
      <w:marLeft w:val="0"/>
      <w:marRight w:val="0"/>
      <w:marTop w:val="0"/>
      <w:marBottom w:val="0"/>
      <w:divBdr>
        <w:top w:val="none" w:sz="0" w:space="0" w:color="auto"/>
        <w:left w:val="none" w:sz="0" w:space="0" w:color="auto"/>
        <w:bottom w:val="none" w:sz="0" w:space="0" w:color="auto"/>
        <w:right w:val="none" w:sz="0" w:space="0" w:color="auto"/>
      </w:divBdr>
    </w:div>
    <w:div w:id="1462924291">
      <w:bodyDiv w:val="1"/>
      <w:marLeft w:val="0"/>
      <w:marRight w:val="0"/>
      <w:marTop w:val="0"/>
      <w:marBottom w:val="0"/>
      <w:divBdr>
        <w:top w:val="none" w:sz="0" w:space="0" w:color="auto"/>
        <w:left w:val="none" w:sz="0" w:space="0" w:color="auto"/>
        <w:bottom w:val="none" w:sz="0" w:space="0" w:color="auto"/>
        <w:right w:val="none" w:sz="0" w:space="0" w:color="auto"/>
      </w:divBdr>
    </w:div>
    <w:div w:id="1556769417">
      <w:bodyDiv w:val="1"/>
      <w:marLeft w:val="0"/>
      <w:marRight w:val="0"/>
      <w:marTop w:val="0"/>
      <w:marBottom w:val="0"/>
      <w:divBdr>
        <w:top w:val="none" w:sz="0" w:space="0" w:color="auto"/>
        <w:left w:val="none" w:sz="0" w:space="0" w:color="auto"/>
        <w:bottom w:val="none" w:sz="0" w:space="0" w:color="auto"/>
        <w:right w:val="none" w:sz="0" w:space="0" w:color="auto"/>
      </w:divBdr>
    </w:div>
    <w:div w:id="1577284921">
      <w:bodyDiv w:val="1"/>
      <w:marLeft w:val="0"/>
      <w:marRight w:val="0"/>
      <w:marTop w:val="0"/>
      <w:marBottom w:val="0"/>
      <w:divBdr>
        <w:top w:val="none" w:sz="0" w:space="0" w:color="auto"/>
        <w:left w:val="none" w:sz="0" w:space="0" w:color="auto"/>
        <w:bottom w:val="none" w:sz="0" w:space="0" w:color="auto"/>
        <w:right w:val="none" w:sz="0" w:space="0" w:color="auto"/>
      </w:divBdr>
    </w:div>
    <w:div w:id="1631478958">
      <w:bodyDiv w:val="1"/>
      <w:marLeft w:val="0"/>
      <w:marRight w:val="0"/>
      <w:marTop w:val="0"/>
      <w:marBottom w:val="0"/>
      <w:divBdr>
        <w:top w:val="none" w:sz="0" w:space="0" w:color="auto"/>
        <w:left w:val="none" w:sz="0" w:space="0" w:color="auto"/>
        <w:bottom w:val="none" w:sz="0" w:space="0" w:color="auto"/>
        <w:right w:val="none" w:sz="0" w:space="0" w:color="auto"/>
      </w:divBdr>
    </w:div>
    <w:div w:id="1649821163">
      <w:bodyDiv w:val="1"/>
      <w:marLeft w:val="0"/>
      <w:marRight w:val="0"/>
      <w:marTop w:val="0"/>
      <w:marBottom w:val="0"/>
      <w:divBdr>
        <w:top w:val="none" w:sz="0" w:space="0" w:color="auto"/>
        <w:left w:val="none" w:sz="0" w:space="0" w:color="auto"/>
        <w:bottom w:val="none" w:sz="0" w:space="0" w:color="auto"/>
        <w:right w:val="none" w:sz="0" w:space="0" w:color="auto"/>
      </w:divBdr>
    </w:div>
    <w:div w:id="1663006744">
      <w:bodyDiv w:val="1"/>
      <w:marLeft w:val="0"/>
      <w:marRight w:val="0"/>
      <w:marTop w:val="0"/>
      <w:marBottom w:val="0"/>
      <w:divBdr>
        <w:top w:val="none" w:sz="0" w:space="0" w:color="auto"/>
        <w:left w:val="none" w:sz="0" w:space="0" w:color="auto"/>
        <w:bottom w:val="none" w:sz="0" w:space="0" w:color="auto"/>
        <w:right w:val="none" w:sz="0" w:space="0" w:color="auto"/>
      </w:divBdr>
    </w:div>
    <w:div w:id="1690334859">
      <w:bodyDiv w:val="1"/>
      <w:marLeft w:val="0"/>
      <w:marRight w:val="0"/>
      <w:marTop w:val="0"/>
      <w:marBottom w:val="0"/>
      <w:divBdr>
        <w:top w:val="none" w:sz="0" w:space="0" w:color="auto"/>
        <w:left w:val="none" w:sz="0" w:space="0" w:color="auto"/>
        <w:bottom w:val="none" w:sz="0" w:space="0" w:color="auto"/>
        <w:right w:val="none" w:sz="0" w:space="0" w:color="auto"/>
      </w:divBdr>
    </w:div>
    <w:div w:id="1806660949">
      <w:bodyDiv w:val="1"/>
      <w:marLeft w:val="0"/>
      <w:marRight w:val="0"/>
      <w:marTop w:val="0"/>
      <w:marBottom w:val="0"/>
      <w:divBdr>
        <w:top w:val="none" w:sz="0" w:space="0" w:color="auto"/>
        <w:left w:val="none" w:sz="0" w:space="0" w:color="auto"/>
        <w:bottom w:val="none" w:sz="0" w:space="0" w:color="auto"/>
        <w:right w:val="none" w:sz="0" w:space="0" w:color="auto"/>
      </w:divBdr>
    </w:div>
    <w:div w:id="1808821006">
      <w:bodyDiv w:val="1"/>
      <w:marLeft w:val="0"/>
      <w:marRight w:val="0"/>
      <w:marTop w:val="0"/>
      <w:marBottom w:val="0"/>
      <w:divBdr>
        <w:top w:val="none" w:sz="0" w:space="0" w:color="auto"/>
        <w:left w:val="none" w:sz="0" w:space="0" w:color="auto"/>
        <w:bottom w:val="none" w:sz="0" w:space="0" w:color="auto"/>
        <w:right w:val="none" w:sz="0" w:space="0" w:color="auto"/>
      </w:divBdr>
    </w:div>
    <w:div w:id="1846896417">
      <w:bodyDiv w:val="1"/>
      <w:marLeft w:val="0"/>
      <w:marRight w:val="0"/>
      <w:marTop w:val="0"/>
      <w:marBottom w:val="0"/>
      <w:divBdr>
        <w:top w:val="none" w:sz="0" w:space="0" w:color="auto"/>
        <w:left w:val="none" w:sz="0" w:space="0" w:color="auto"/>
        <w:bottom w:val="none" w:sz="0" w:space="0" w:color="auto"/>
        <w:right w:val="none" w:sz="0" w:space="0" w:color="auto"/>
      </w:divBdr>
    </w:div>
    <w:div w:id="1888224313">
      <w:bodyDiv w:val="1"/>
      <w:marLeft w:val="0"/>
      <w:marRight w:val="0"/>
      <w:marTop w:val="0"/>
      <w:marBottom w:val="0"/>
      <w:divBdr>
        <w:top w:val="none" w:sz="0" w:space="0" w:color="auto"/>
        <w:left w:val="none" w:sz="0" w:space="0" w:color="auto"/>
        <w:bottom w:val="none" w:sz="0" w:space="0" w:color="auto"/>
        <w:right w:val="none" w:sz="0" w:space="0" w:color="auto"/>
      </w:divBdr>
    </w:div>
    <w:div w:id="1898856932">
      <w:bodyDiv w:val="1"/>
      <w:marLeft w:val="0"/>
      <w:marRight w:val="0"/>
      <w:marTop w:val="0"/>
      <w:marBottom w:val="0"/>
      <w:divBdr>
        <w:top w:val="none" w:sz="0" w:space="0" w:color="auto"/>
        <w:left w:val="none" w:sz="0" w:space="0" w:color="auto"/>
        <w:bottom w:val="none" w:sz="0" w:space="0" w:color="auto"/>
        <w:right w:val="none" w:sz="0" w:space="0" w:color="auto"/>
      </w:divBdr>
    </w:div>
    <w:div w:id="1921988201">
      <w:bodyDiv w:val="1"/>
      <w:marLeft w:val="0"/>
      <w:marRight w:val="0"/>
      <w:marTop w:val="0"/>
      <w:marBottom w:val="0"/>
      <w:divBdr>
        <w:top w:val="none" w:sz="0" w:space="0" w:color="auto"/>
        <w:left w:val="none" w:sz="0" w:space="0" w:color="auto"/>
        <w:bottom w:val="none" w:sz="0" w:space="0" w:color="auto"/>
        <w:right w:val="none" w:sz="0" w:space="0" w:color="auto"/>
      </w:divBdr>
    </w:div>
    <w:div w:id="1927835348">
      <w:bodyDiv w:val="1"/>
      <w:marLeft w:val="0"/>
      <w:marRight w:val="0"/>
      <w:marTop w:val="0"/>
      <w:marBottom w:val="0"/>
      <w:divBdr>
        <w:top w:val="none" w:sz="0" w:space="0" w:color="auto"/>
        <w:left w:val="none" w:sz="0" w:space="0" w:color="auto"/>
        <w:bottom w:val="none" w:sz="0" w:space="0" w:color="auto"/>
        <w:right w:val="none" w:sz="0" w:space="0" w:color="auto"/>
      </w:divBdr>
    </w:div>
    <w:div w:id="2045516281">
      <w:bodyDiv w:val="1"/>
      <w:marLeft w:val="0"/>
      <w:marRight w:val="0"/>
      <w:marTop w:val="0"/>
      <w:marBottom w:val="0"/>
      <w:divBdr>
        <w:top w:val="none" w:sz="0" w:space="0" w:color="auto"/>
        <w:left w:val="none" w:sz="0" w:space="0" w:color="auto"/>
        <w:bottom w:val="none" w:sz="0" w:space="0" w:color="auto"/>
        <w:right w:val="none" w:sz="0" w:space="0" w:color="auto"/>
      </w:divBdr>
    </w:div>
    <w:div w:id="2048142321">
      <w:bodyDiv w:val="1"/>
      <w:marLeft w:val="0"/>
      <w:marRight w:val="0"/>
      <w:marTop w:val="0"/>
      <w:marBottom w:val="0"/>
      <w:divBdr>
        <w:top w:val="none" w:sz="0" w:space="0" w:color="auto"/>
        <w:left w:val="none" w:sz="0" w:space="0" w:color="auto"/>
        <w:bottom w:val="none" w:sz="0" w:space="0" w:color="auto"/>
        <w:right w:val="none" w:sz="0" w:space="0" w:color="auto"/>
      </w:divBdr>
    </w:div>
    <w:div w:id="2059864589">
      <w:bodyDiv w:val="1"/>
      <w:marLeft w:val="0"/>
      <w:marRight w:val="0"/>
      <w:marTop w:val="0"/>
      <w:marBottom w:val="0"/>
      <w:divBdr>
        <w:top w:val="none" w:sz="0" w:space="0" w:color="auto"/>
        <w:left w:val="none" w:sz="0" w:space="0" w:color="auto"/>
        <w:bottom w:val="none" w:sz="0" w:space="0" w:color="auto"/>
        <w:right w:val="none" w:sz="0" w:space="0" w:color="auto"/>
      </w:divBdr>
    </w:div>
    <w:div w:id="2087872137">
      <w:bodyDiv w:val="1"/>
      <w:marLeft w:val="0"/>
      <w:marRight w:val="0"/>
      <w:marTop w:val="0"/>
      <w:marBottom w:val="0"/>
      <w:divBdr>
        <w:top w:val="none" w:sz="0" w:space="0" w:color="auto"/>
        <w:left w:val="none" w:sz="0" w:space="0" w:color="auto"/>
        <w:bottom w:val="none" w:sz="0" w:space="0" w:color="auto"/>
        <w:right w:val="none" w:sz="0" w:space="0" w:color="auto"/>
      </w:divBdr>
    </w:div>
    <w:div w:id="2097942936">
      <w:bodyDiv w:val="1"/>
      <w:marLeft w:val="0"/>
      <w:marRight w:val="0"/>
      <w:marTop w:val="0"/>
      <w:marBottom w:val="0"/>
      <w:divBdr>
        <w:top w:val="none" w:sz="0" w:space="0" w:color="auto"/>
        <w:left w:val="none" w:sz="0" w:space="0" w:color="auto"/>
        <w:bottom w:val="none" w:sz="0" w:space="0" w:color="auto"/>
        <w:right w:val="none" w:sz="0" w:space="0" w:color="auto"/>
      </w:divBdr>
    </w:div>
    <w:div w:id="2112167420">
      <w:bodyDiv w:val="1"/>
      <w:marLeft w:val="0"/>
      <w:marRight w:val="0"/>
      <w:marTop w:val="0"/>
      <w:marBottom w:val="0"/>
      <w:divBdr>
        <w:top w:val="none" w:sz="0" w:space="0" w:color="auto"/>
        <w:left w:val="none" w:sz="0" w:space="0" w:color="auto"/>
        <w:bottom w:val="none" w:sz="0" w:space="0" w:color="auto"/>
        <w:right w:val="none" w:sz="0" w:space="0" w:color="auto"/>
      </w:divBdr>
    </w:div>
    <w:div w:id="2118286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mene\Documents\Plantillas%20personalizadas%20de%20Office\Plantila%20Real%20IAE.dotx" TargetMode="External"/></Relationships>
</file>

<file path=word/theme/theme1.xml><?xml version="1.0" encoding="utf-8"?>
<a:theme xmlns:a="http://schemas.openxmlformats.org/drawingml/2006/main" name="Tema de Office">
  <a:themeElements>
    <a:clrScheme name="Personalizado 30">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098CD"/>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B68D1-C2D0-4D2D-84AD-2B1FE886A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Plantila Real IAE</Template>
  <TotalTime>62</TotalTime>
  <Pages>15</Pages>
  <Words>973</Words>
  <Characters>5357</Characters>
  <Application>Microsoft Office Word</Application>
  <DocSecurity>0</DocSecurity>
  <Lines>44</Lines>
  <Paragraphs>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Begoña Menéndez</dc:creator>
  <cp:keywords/>
  <dc:description/>
  <cp:lastModifiedBy>CARLOS SAMPEDRO MENENDEZ</cp:lastModifiedBy>
  <cp:revision>1</cp:revision>
  <cp:lastPrinted>2017-09-08T09:41:00Z</cp:lastPrinted>
  <dcterms:created xsi:type="dcterms:W3CDTF">2025-01-09T16:05:00Z</dcterms:created>
  <dcterms:modified xsi:type="dcterms:W3CDTF">2025-01-09T17:07:00Z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2024-11-12T23:41:09Z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0ccd4ec5-446a-4d35-9f27-b7bbdb29fa10</vt:lpwstr>
  </property>
  <property fmtid="{D5CDD505-2E9C-101B-9397-08002B2CF9AE}" pid="8" name="MSIP_Label_2ad0b24d-6422-44b0-b3de-abb3a9e8c81a_ContentBits">
    <vt:lpwstr>0</vt:lpwstr>
  </property>
</Properties>
</file>